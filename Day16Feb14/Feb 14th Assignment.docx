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7B5BFF" w:rsidRDefault="00D82D39" w:rsidP="00D82D39">
      <w:pPr>
        <w:pStyle w:val="Title"/>
        <w:jc w:val="right"/>
      </w:pPr>
      <w:bookmarkStart w:id="0" w:name="_GoBack"/>
      <w:bookmarkEnd w:id="0"/>
      <w:r>
        <w:t>Feb 14</w:t>
      </w:r>
      <w:r w:rsidRPr="008A3355">
        <w:t>th Assignment</w:t>
      </w:r>
    </w:p>
    <w:p w:rsidR="00B46725" w:rsidRDefault="00B46725" w:rsidP="00B46725">
      <w:pPr>
        <w:pStyle w:val="ContactHeading"/>
      </w:pPr>
      <w:r>
        <w:t>By</w:t>
      </w:r>
    </w:p>
    <w:p w:rsidR="002D6D73" w:rsidRDefault="00D82D39" w:rsidP="00D82D39">
      <w:pPr>
        <w:pStyle w:val="ContactInfo"/>
      </w:pPr>
      <w:r>
        <w:t xml:space="preserve">Chandolu Surya </w:t>
      </w:r>
      <w:proofErr w:type="spellStart"/>
      <w:r>
        <w:t>Teja</w:t>
      </w:r>
      <w:proofErr w:type="spellEnd"/>
    </w:p>
    <w:p w:rsidR="00D82D39" w:rsidRDefault="00D82D39" w:rsidP="00D82D39">
      <w:pPr>
        <w:pStyle w:val="ContactInfo"/>
      </w:pPr>
    </w:p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D8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D82D39" w:rsidRDefault="00D82D39" w:rsidP="00D82D39">
            <w:pPr>
              <w:pStyle w:val="ListParagraph"/>
              <w:numPr>
                <w:ilvl w:val="0"/>
                <w:numId w:val="16"/>
              </w:numPr>
            </w:pPr>
            <w:r w:rsidRPr="00D82D39">
              <w:lastRenderedPageBreak/>
              <w:t>WACP to print Hello World</w:t>
            </w:r>
          </w:p>
        </w:tc>
      </w:tr>
      <w:tr w:rsidR="00D82D39" w:rsidTr="00D8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D82D39" w:rsidP="00D82D39">
            <w:r>
              <w:t>Code:</w:t>
            </w:r>
          </w:p>
        </w:tc>
      </w:tr>
      <w:tr w:rsidR="00D82D39" w:rsidTr="00D82D3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Hello World OOPS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HelloWorldOOPS</w:t>
            </w:r>
            <w:proofErr w:type="spellEnd"/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HelloWorld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Print Hello World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PrintHelloWorld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"Hello World"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HelloWorld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hw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HelloWorld();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hw.PrintHelloWorld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42719A" w:rsidRDefault="0042719A" w:rsidP="0042719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82D39" w:rsidRPr="00D82D39" w:rsidRDefault="0042719A" w:rsidP="00D82D3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D82D39" w:rsidTr="00D8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D82D39" w:rsidP="00D82D39">
            <w:r>
              <w:t>Output:</w:t>
            </w:r>
          </w:p>
        </w:tc>
      </w:tr>
      <w:tr w:rsidR="00D82D39" w:rsidTr="00D82D3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0E5328" w:rsidP="00D82D39">
            <w:r>
              <w:rPr>
                <w:noProof/>
                <w:lang w:val="en-IN" w:eastAsia="en-IN" w:bidi="hi-IN"/>
              </w:rPr>
              <w:drawing>
                <wp:inline distT="0" distB="0" distL="0" distR="0" wp14:anchorId="4E57228D" wp14:editId="38971CAE">
                  <wp:extent cx="232410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328" w:rsidRDefault="000E5328" w:rsidP="00D82D39"/>
    <w:p w:rsidR="000E5328" w:rsidRDefault="000E5328">
      <w:r>
        <w:br w:type="page"/>
      </w:r>
    </w:p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53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0E5328" w:rsidRDefault="000E5328" w:rsidP="000E5328">
            <w:pPr>
              <w:pStyle w:val="ListParagraph"/>
              <w:numPr>
                <w:ilvl w:val="0"/>
                <w:numId w:val="16"/>
              </w:numPr>
            </w:pPr>
            <w:r w:rsidRPr="000E5328">
              <w:lastRenderedPageBreak/>
              <w:t>WACP to read a number from user and print factorial of it.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0E5328" w:rsidP="005328EC">
            <w:r>
              <w:t>Code:</w:t>
            </w:r>
          </w:p>
        </w:tc>
      </w:tr>
      <w:tr w:rsidR="00D82D39" w:rsidTr="005328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384051" w:rsidRDefault="00384051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Factorial OOPS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384051" w:rsidRDefault="00384051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FactorialOOPS</w:t>
            </w:r>
            <w:proofErr w:type="spellEnd"/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Factorial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input;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Read data from user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Factorial logic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Factorial value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GetFact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 = 1;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Factorial f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Factorial();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f.ReadNumber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$"Factorial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f.input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f.GetFact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82D39" w:rsidRPr="00B90D00" w:rsidRDefault="00B90D00" w:rsidP="00B90D00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0E5328" w:rsidP="005328EC">
            <w:r>
              <w:t>Output:</w:t>
            </w:r>
          </w:p>
        </w:tc>
      </w:tr>
      <w:tr w:rsidR="00D82D39" w:rsidTr="005328E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B90D00" w:rsidP="005328EC">
            <w:r>
              <w:rPr>
                <w:noProof/>
                <w:lang w:val="en-IN" w:eastAsia="en-IN" w:bidi="hi-IN"/>
              </w:rPr>
              <w:drawing>
                <wp:inline distT="0" distB="0" distL="0" distR="0" wp14:anchorId="1DB395DA" wp14:editId="4B1A9E30">
                  <wp:extent cx="2895600" cy="838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051" w:rsidRDefault="00384051" w:rsidP="00D82D39"/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53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524C24" w:rsidRDefault="00384051" w:rsidP="00524C24">
            <w:pPr>
              <w:pStyle w:val="ListParagraph"/>
              <w:numPr>
                <w:ilvl w:val="0"/>
                <w:numId w:val="16"/>
              </w:numPr>
            </w:pPr>
            <w:r>
              <w:br w:type="page"/>
            </w:r>
            <w:r w:rsidR="00524C24" w:rsidRPr="00524C24">
              <w:t>For the console application created in 2nd task, add screen shot of the .exe file location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524C24" w:rsidP="005328EC">
            <w:r>
              <w:t>Screenshot:</w:t>
            </w:r>
          </w:p>
        </w:tc>
      </w:tr>
      <w:tr w:rsidR="00524C24" w:rsidTr="005328E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524C24" w:rsidRDefault="00524C24" w:rsidP="005328EC">
            <w:r>
              <w:rPr>
                <w:noProof/>
                <w:lang w:val="en-IN" w:eastAsia="en-IN" w:bidi="hi-IN"/>
              </w:rPr>
              <w:drawing>
                <wp:inline distT="0" distB="0" distL="0" distR="0" wp14:anchorId="5BEFF18F" wp14:editId="65AD98DF">
                  <wp:extent cx="4572000" cy="8902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D39" w:rsidRDefault="00D82D39" w:rsidP="00D82D39"/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53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1615A7" w:rsidRDefault="001615A7" w:rsidP="001615A7">
            <w:pPr>
              <w:pStyle w:val="ListParagraph"/>
              <w:numPr>
                <w:ilvl w:val="0"/>
                <w:numId w:val="16"/>
              </w:numPr>
            </w:pPr>
            <w:r w:rsidRPr="001615A7">
              <w:t>Create a Class Library Project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1615A7" w:rsidP="005328EC">
            <w:r>
              <w:t>Code:</w:t>
            </w:r>
          </w:p>
        </w:tc>
      </w:tr>
      <w:tr w:rsidR="00D82D39" w:rsidTr="005328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26C26" w:rsidRDefault="00726C26" w:rsidP="00726C2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726C26" w:rsidRDefault="00726C26" w:rsidP="00726C2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726C26" w:rsidRDefault="00726C26" w:rsidP="00726C2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Mathematics Library</w:t>
            </w:r>
          </w:p>
          <w:p w:rsidR="00726C26" w:rsidRDefault="00726C26" w:rsidP="00726C2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726C26" w:rsidRDefault="00726C26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Surya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Mathematics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input;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Read data from user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Factorial logic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Factorial value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GetFact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 = 1;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fact;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615A7" w:rsidRDefault="001615A7" w:rsidP="001615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1615A7" w:rsidRPr="00384051" w:rsidRDefault="001615A7" w:rsidP="001615A7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1615A7" w:rsidP="005328EC">
            <w:r>
              <w:t>Output:</w:t>
            </w:r>
          </w:p>
        </w:tc>
      </w:tr>
      <w:tr w:rsidR="00D82D39" w:rsidTr="005328E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1615A7" w:rsidRDefault="001615A7" w:rsidP="005328EC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5FD4DD05" wp14:editId="45D2BC5E">
                  <wp:extent cx="4572000" cy="6591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5A7" w:rsidRDefault="001615A7" w:rsidP="005328EC"/>
          <w:p w:rsidR="001615A7" w:rsidRDefault="001615A7" w:rsidP="005328EC">
            <w:r>
              <w:rPr>
                <w:noProof/>
                <w:lang w:val="en-IN" w:eastAsia="en-IN" w:bidi="hi-IN"/>
              </w:rPr>
              <w:drawing>
                <wp:inline distT="0" distB="0" distL="0" distR="0" wp14:anchorId="13DB9332" wp14:editId="0D086BEE">
                  <wp:extent cx="4572000" cy="77597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7FD" w:rsidRDefault="009067FD" w:rsidP="00D82D39"/>
    <w:p w:rsidR="009067FD" w:rsidRDefault="009067FD">
      <w:r>
        <w:br w:type="page"/>
      </w:r>
    </w:p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53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726C26" w:rsidRDefault="00726C26" w:rsidP="00726C26">
            <w:pPr>
              <w:pStyle w:val="ListParagraph"/>
              <w:numPr>
                <w:ilvl w:val="0"/>
                <w:numId w:val="16"/>
              </w:numPr>
            </w:pPr>
            <w:r w:rsidRPr="00726C26">
              <w:lastRenderedPageBreak/>
              <w:t>Create a class library with three classes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726C26" w:rsidP="005328EC">
            <w:r>
              <w:t>Code:</w:t>
            </w:r>
          </w:p>
        </w:tc>
      </w:tr>
      <w:tr w:rsidR="00D82D39" w:rsidTr="005328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541A49" w:rsidRPr="00541A49" w:rsidRDefault="00541A49" w:rsidP="005328EC">
            <w:pPr>
              <w:rPr>
                <w:u w:val="single"/>
              </w:rPr>
            </w:pPr>
            <w:r w:rsidRPr="00541A49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Chemistry</w:t>
            </w:r>
            <w:r w:rsidRPr="00541A49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:</w:t>
            </w:r>
          </w:p>
          <w:p w:rsidR="00541A49" w:rsidRDefault="00541A49" w:rsidP="005328EC"/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Physics Library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Surya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Chemistry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water;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acid;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Read User Input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Water formula: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water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Acid formula: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acid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Print Output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Output()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$"Water formula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{water}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$"Acid formula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{acid}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P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u w:val="single"/>
                <w:lang w:val="en-IN" w:bidi="hi-IN"/>
              </w:rPr>
            </w:pPr>
            <w:r w:rsidRPr="00541A49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Mathematics</w:t>
            </w:r>
            <w:r w:rsidRPr="00541A49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: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</w:p>
          <w:p w:rsidR="009067FD" w:rsidRDefault="009067FD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Mathematics Library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Surya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Mathematics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input;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Read data from user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Factorial logic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Factorial value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GetFact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 = 1;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P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n-IN" w:bidi="hi-IN"/>
              </w:rPr>
            </w:pPr>
            <w:r w:rsidRPr="00541A49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Physics</w:t>
            </w:r>
            <w:r w:rsidRPr="00541A49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: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Physics Library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Surya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Physics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d;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User Input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Distance: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Time: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Caliculate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Speed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Return Speed Value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Speed()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 = 0;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try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s = d / t;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"Time cannot be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s;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541A49" w:rsidRDefault="00541A49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70118A" w:rsidRDefault="0070118A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0118A" w:rsidRDefault="0070118A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0118A" w:rsidRDefault="0070118A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</w:pPr>
            <w:r w:rsidRPr="0070118A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Main:</w:t>
            </w:r>
          </w:p>
          <w:p w:rsidR="0070118A" w:rsidRDefault="0070118A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</w:pPr>
          </w:p>
          <w:p w:rsidR="009067FD" w:rsidRDefault="009067FD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</w:pP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Surya;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Subject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Chemistry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Chemistry();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Mathematics();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Physics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Physics();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"\n*****Chemistry*****\n"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c.Output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"\n*****Mathematics*****\n"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$"Factorial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m.GetFact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"\n*****Physics*****\n"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p.ReadData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$"Speed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p.Speed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70118A" w:rsidRDefault="0070118A" w:rsidP="007011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70118A" w:rsidRPr="0070118A" w:rsidRDefault="0070118A" w:rsidP="00541A4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726C26" w:rsidP="005328EC">
            <w:r>
              <w:lastRenderedPageBreak/>
              <w:t>Output:</w:t>
            </w:r>
          </w:p>
        </w:tc>
      </w:tr>
      <w:tr w:rsidR="00D82D39" w:rsidTr="005328E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541A49" w:rsidP="005328EC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612F27D6" wp14:editId="36E4F9AF">
                  <wp:extent cx="3962400" cy="34194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7FD" w:rsidRDefault="009067FD" w:rsidP="00D82D39"/>
    <w:p w:rsidR="009067FD" w:rsidRDefault="009067FD">
      <w:r>
        <w:br w:type="page"/>
      </w:r>
    </w:p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53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9067FD" w:rsidRDefault="009067FD" w:rsidP="009067FD">
            <w:pPr>
              <w:pStyle w:val="ListParagraph"/>
              <w:numPr>
                <w:ilvl w:val="0"/>
                <w:numId w:val="16"/>
              </w:numPr>
            </w:pPr>
            <w:r w:rsidRPr="009067FD">
              <w:lastRenderedPageBreak/>
              <w:t xml:space="preserve">WACP to print </w:t>
            </w:r>
            <w:proofErr w:type="spellStart"/>
            <w:r w:rsidRPr="009067FD">
              <w:t>multable</w:t>
            </w:r>
            <w:proofErr w:type="spellEnd"/>
            <w:r w:rsidRPr="009067FD">
              <w:t xml:space="preserve"> table of a number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9067FD" w:rsidP="005328EC">
            <w:r>
              <w:t>Code:</w:t>
            </w:r>
          </w:p>
        </w:tc>
      </w:tr>
      <w:tr w:rsidR="00D82D39" w:rsidTr="005328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Table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TableOOPS</w:t>
            </w:r>
            <w:proofErr w:type="spellEnd"/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Table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input;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Read User Input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Print Table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PrintTable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&lt;= 10;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*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{input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Table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Table();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t.ReadData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t.PrintTable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A11C1E" w:rsidRDefault="00A11C1E" w:rsidP="00A11C1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82D39" w:rsidRPr="009067FD" w:rsidRDefault="00A11C1E" w:rsidP="009067FD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9067FD" w:rsidP="005328EC">
            <w:r>
              <w:t>Output:</w:t>
            </w:r>
          </w:p>
        </w:tc>
      </w:tr>
      <w:tr w:rsidR="00D82D39" w:rsidTr="005328E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9067FD" w:rsidP="005328EC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1F7E2E51" wp14:editId="7D45177B">
                  <wp:extent cx="1971675" cy="22288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A2B" w:rsidRDefault="009D5A2B" w:rsidP="00D82D39"/>
    <w:p w:rsidR="009D5A2B" w:rsidRDefault="009D5A2B">
      <w:r>
        <w:br w:type="page"/>
      </w:r>
    </w:p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53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9D5A2B" w:rsidRDefault="009D5A2B" w:rsidP="009D5A2B">
            <w:pPr>
              <w:pStyle w:val="ListParagraph"/>
              <w:numPr>
                <w:ilvl w:val="0"/>
                <w:numId w:val="16"/>
              </w:numPr>
            </w:pPr>
            <w:r w:rsidRPr="009D5A2B">
              <w:lastRenderedPageBreak/>
              <w:t>WACP to check if the given is number is Palindrome or not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9D5A2B" w:rsidP="005328EC">
            <w:r>
              <w:t>Code:</w:t>
            </w:r>
          </w:p>
        </w:tc>
      </w:tr>
      <w:tr w:rsidR="00D82D39" w:rsidTr="005328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Palindrome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PalindromeOOPS</w:t>
            </w:r>
            <w:proofErr w:type="spellEnd"/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Palindrome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rem, temp, sum = 0;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Read User Input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Print Palindrome or not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PrintPalindrome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temp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&gt; 0)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rem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% 10;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sum = (sum * 10) + rem;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/ 10;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(temp == sum)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{temp}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is Palindrome."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else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{temp}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is not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Palindrome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Palindrome();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p.ReadNumber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p.PrintPalindrome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82D39" w:rsidRPr="001C329C" w:rsidRDefault="001C329C" w:rsidP="001C329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9D5A2B" w:rsidP="005328EC">
            <w:r>
              <w:t>Output</w:t>
            </w:r>
          </w:p>
        </w:tc>
      </w:tr>
      <w:tr w:rsidR="00D82D39" w:rsidTr="005328E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1C329C" w:rsidP="005328EC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7D8D61AE" wp14:editId="26BDB91D">
                  <wp:extent cx="2819400" cy="1019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C1E" w:rsidRDefault="00A11C1E" w:rsidP="00D82D39"/>
    <w:p w:rsidR="00A11C1E" w:rsidRDefault="00A11C1E">
      <w:r>
        <w:br w:type="page"/>
      </w:r>
    </w:p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53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A11C1E" w:rsidRDefault="00183B3B" w:rsidP="00183B3B">
            <w:pPr>
              <w:pStyle w:val="ListParagraph"/>
              <w:numPr>
                <w:ilvl w:val="0"/>
                <w:numId w:val="16"/>
              </w:numPr>
            </w:pPr>
            <w:r w:rsidRPr="00183B3B">
              <w:lastRenderedPageBreak/>
              <w:t>Create a solution "</w:t>
            </w:r>
            <w:proofErr w:type="spellStart"/>
            <w:r w:rsidRPr="00183B3B">
              <w:t>MyProject</w:t>
            </w:r>
            <w:proofErr w:type="spellEnd"/>
            <w:r w:rsidRPr="00183B3B">
              <w:t>" Add three projects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1E0997" w:rsidP="005328EC">
            <w:r>
              <w:t>Code:</w:t>
            </w:r>
          </w:p>
        </w:tc>
      </w:tr>
      <w:tr w:rsidR="00D82D39" w:rsidTr="005328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F3243F" w:rsidRDefault="00F3243F" w:rsidP="005328EC">
            <w:pPr>
              <w:rPr>
                <w:u w:val="single"/>
              </w:rPr>
            </w:pPr>
            <w:r w:rsidRPr="00F3243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Mathematics</w:t>
            </w:r>
            <w:r w:rsidRPr="00F3243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:</w:t>
            </w:r>
          </w:p>
          <w:p w:rsidR="00F3243F" w:rsidRDefault="00F3243F" w:rsidP="005328EC"/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Mathematics Library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Surya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Mathematics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input;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Read data from user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Factorial logic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Factorial value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GetFact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 = 1;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F3243F" w:rsidRDefault="00F3243F" w:rsidP="00F3243F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F3243F" w:rsidRDefault="00F3243F" w:rsidP="00F3243F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Pr="00F3243F" w:rsidRDefault="00F3243F" w:rsidP="00F3243F">
            <w:pPr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</w:pPr>
            <w:r w:rsidRPr="00F3243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Operations</w:t>
            </w:r>
            <w:r w:rsidRPr="00F3243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:</w:t>
            </w:r>
          </w:p>
          <w:p w:rsidR="00F3243F" w:rsidRDefault="00F3243F" w:rsidP="00F3243F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Operations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Operations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Opp1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b;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Adding two numbers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Sum of 2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+ b;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Subract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Two numbers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Sub of 2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- b;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P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</w:pPr>
            <w:r w:rsidRPr="00F3243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Clint: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4D41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Surya;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Operations;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Clint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Clint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Mathematics();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Opp1 op1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Opp1();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"\n*****Mathematics*****\n"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$"Factorial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m.GetFact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"\n*****Operations*****\n"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$"Addition of A and B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{op1.Add(10, 20)}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Subraction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of A and B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{op1.Sub(20, 10)}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F3243F" w:rsidRPr="00F3243F" w:rsidRDefault="00F3243F" w:rsidP="00F3243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1E0997" w:rsidP="005328EC">
            <w:r>
              <w:lastRenderedPageBreak/>
              <w:t>Output:</w:t>
            </w:r>
          </w:p>
        </w:tc>
      </w:tr>
      <w:tr w:rsidR="00D82D39" w:rsidTr="005328E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F3243F" w:rsidP="005328EC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414865F4" wp14:editId="629B7F51">
                  <wp:extent cx="3924300" cy="2190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B3B" w:rsidRDefault="00183B3B" w:rsidP="00D82D39"/>
    <w:p w:rsidR="00183B3B" w:rsidRDefault="00183B3B">
      <w:r>
        <w:br w:type="page"/>
      </w:r>
    </w:p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53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183B3B" w:rsidRDefault="00AB5721" w:rsidP="00AB5721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Windows A</w:t>
            </w:r>
            <w:r w:rsidRPr="00AB5721">
              <w:t>pplication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AB5721" w:rsidP="005328EC">
            <w:r>
              <w:t>Code:</w:t>
            </w:r>
          </w:p>
        </w:tc>
      </w:tr>
      <w:tr w:rsidR="00D82D39" w:rsidTr="005328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Surya;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ClintApp</w:t>
            </w:r>
            <w:proofErr w:type="spellEnd"/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: Form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e)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Mathematics();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input = Convert.ToInt32(textBox1.Text);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input;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m.GetFact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textBox2.Text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fact.ToString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B5721" w:rsidRDefault="00AB5721" w:rsidP="00AB5721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D82D39" w:rsidRDefault="00D82D39" w:rsidP="005328EC"/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AB5721" w:rsidP="005328EC">
            <w:r>
              <w:t>Output:</w:t>
            </w:r>
          </w:p>
        </w:tc>
      </w:tr>
      <w:tr w:rsidR="00D82D39" w:rsidTr="005328E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AB5721" w:rsidP="005328EC">
            <w:r>
              <w:rPr>
                <w:noProof/>
                <w:lang w:val="en-IN" w:eastAsia="en-IN" w:bidi="hi-IN"/>
              </w:rPr>
              <w:drawing>
                <wp:inline distT="0" distB="0" distL="0" distR="0" wp14:anchorId="0C4E85AC" wp14:editId="28630840">
                  <wp:extent cx="4572000" cy="27203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35A" w:rsidRDefault="00E1535A" w:rsidP="00D82D39"/>
    <w:p w:rsidR="00E1535A" w:rsidRDefault="00E1535A">
      <w:r>
        <w:br w:type="page"/>
      </w:r>
    </w:p>
    <w:tbl>
      <w:tblPr>
        <w:tblStyle w:val="GridTable4-Accent6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D82D39" w:rsidTr="0053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Pr="00E1535A" w:rsidRDefault="00E1535A" w:rsidP="00E1535A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W</w:t>
            </w:r>
            <w:r w:rsidRPr="00E1535A">
              <w:t>hat is the use of partial classes in C#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750C7F" w:rsidP="005328EC">
            <w:r>
              <w:t xml:space="preserve">Partial Class: </w:t>
            </w:r>
            <w:r w:rsidRPr="00750C7F">
              <w:rPr>
                <w:b w:val="0"/>
                <w:bCs w:val="0"/>
              </w:rPr>
              <w:t>It provides a special ability to implement the functionality of a single class into multiple files and all these files are combined into a single class file when the application is compiled. A partial class is created by using a partial keyword. This keyword is also useful to split the functionality of methods, interfaces, or structure into multiple files.</w:t>
            </w:r>
          </w:p>
        </w:tc>
      </w:tr>
      <w:tr w:rsidR="00D82D39" w:rsidTr="005328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750C7F" w:rsidP="00750C7F">
            <w:pPr>
              <w:tabs>
                <w:tab w:val="left" w:pos="2895"/>
              </w:tabs>
            </w:pPr>
            <w:r>
              <w:t>Code:</w:t>
            </w:r>
          </w:p>
        </w:tc>
      </w:tr>
      <w:tr w:rsidR="00D82D39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750C7F" w:rsidRP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u w:val="single"/>
                <w:lang w:val="en-IN" w:bidi="hi-IN"/>
              </w:rPr>
            </w:pPr>
            <w:r w:rsidRPr="00750C7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Opp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1</w:t>
            </w:r>
            <w:r w:rsidRPr="00750C7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: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Operations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Operations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Opp1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b;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Adding two numbers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Sum of 2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+ b;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Subract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Two numbers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Sub of 2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- b;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750C7F" w:rsidRP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</w:p>
          <w:p w:rsidR="00750C7F" w:rsidRP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u w:val="single"/>
                <w:lang w:val="en-IN" w:bidi="hi-IN"/>
              </w:rPr>
            </w:pPr>
            <w:r w:rsidRPr="00750C7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Opp2</w:t>
            </w:r>
            <w:r w:rsidRPr="00750C7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: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Operations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Operations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Opp2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Multiplaction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of Two Numbers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b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of 2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* b;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Division of Two Numbers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b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"&gt;&lt;/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&lt;returns&gt;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of 2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&lt;/returns&gt;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/ b;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82D39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P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</w:pPr>
            <w:r w:rsidRPr="00750C7F">
              <w:rPr>
                <w:rFonts w:ascii="Cascadia Mono" w:hAnsi="Cascadia Mono" w:cs="Cascadia Mono"/>
                <w:color w:val="2B91AF"/>
                <w:sz w:val="19"/>
                <w:szCs w:val="19"/>
                <w:u w:val="single"/>
                <w:lang w:val="en-IN" w:bidi="hi-IN"/>
              </w:rPr>
              <w:t>Main: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Surya;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Operations;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Clint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Clint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Mathematics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Mathematics();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Opp1 op1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Opp1();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Opp2 op2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Opp2();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"\n*****Mathematics*****\n"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m.ReadNumber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$"Factorial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m.GetFact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"\n*****Operations*****\n"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$"Addition of A and B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{op1.Add(20, 10)}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Subraction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of A and B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{op1.Sub(20, 10)}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Multiplation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of A and B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{op2.Mul(20, 10)}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Divison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of A and B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{op2.Div(20, 10)}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750C7F" w:rsidRPr="00750C7F" w:rsidRDefault="00750C7F" w:rsidP="00750C7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</w:tc>
      </w:tr>
      <w:tr w:rsidR="00D82D39" w:rsidTr="005328E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D82D39" w:rsidRDefault="00750C7F" w:rsidP="005328EC">
            <w:r>
              <w:lastRenderedPageBreak/>
              <w:t>Output:</w:t>
            </w:r>
          </w:p>
        </w:tc>
      </w:tr>
      <w:tr w:rsidR="00750C7F" w:rsidTr="0053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:rsidR="00750C7F" w:rsidRDefault="00750C7F" w:rsidP="005328EC">
            <w:r>
              <w:rPr>
                <w:noProof/>
                <w:lang w:val="en-IN" w:eastAsia="en-IN" w:bidi="hi-IN"/>
              </w:rPr>
              <w:drawing>
                <wp:inline distT="0" distB="0" distL="0" distR="0" wp14:anchorId="6BEB52DA" wp14:editId="6953F838">
                  <wp:extent cx="4276725" cy="23241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D39" w:rsidRDefault="00D82D39" w:rsidP="00D82D39"/>
    <w:sectPr w:rsidR="00D82D39" w:rsidSect="009B0674">
      <w:footerReference w:type="default" r:id="rId18"/>
      <w:headerReference w:type="first" r:id="rId19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59C" w:rsidRDefault="0065559C">
      <w:pPr>
        <w:spacing w:line="240" w:lineRule="auto"/>
      </w:pPr>
      <w:r>
        <w:separator/>
      </w:r>
    </w:p>
  </w:endnote>
  <w:endnote w:type="continuationSeparator" w:id="0">
    <w:p w:rsidR="0065559C" w:rsidRDefault="00655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50C7F">
          <w:rPr>
            <w:noProof/>
          </w:rPr>
          <w:t>19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59C" w:rsidRDefault="0065559C">
      <w:pPr>
        <w:spacing w:line="240" w:lineRule="auto"/>
      </w:pPr>
      <w:r>
        <w:separator/>
      </w:r>
    </w:p>
  </w:footnote>
  <w:footnote w:type="continuationSeparator" w:id="0">
    <w:p w:rsidR="0065559C" w:rsidRDefault="006555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21" w:rsidRDefault="00430D21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7C7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62E7BEF"/>
    <w:multiLevelType w:val="hybridMultilevel"/>
    <w:tmpl w:val="E7EE4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39"/>
    <w:rsid w:val="00016917"/>
    <w:rsid w:val="000228C0"/>
    <w:rsid w:val="000E5328"/>
    <w:rsid w:val="00122300"/>
    <w:rsid w:val="001615A7"/>
    <w:rsid w:val="00164D64"/>
    <w:rsid w:val="001668E8"/>
    <w:rsid w:val="00183B3B"/>
    <w:rsid w:val="00190922"/>
    <w:rsid w:val="00192BA9"/>
    <w:rsid w:val="001C30B8"/>
    <w:rsid w:val="001C329C"/>
    <w:rsid w:val="001E0997"/>
    <w:rsid w:val="002D6D73"/>
    <w:rsid w:val="002F1C41"/>
    <w:rsid w:val="00384051"/>
    <w:rsid w:val="003C1E78"/>
    <w:rsid w:val="003E1CD2"/>
    <w:rsid w:val="0042719A"/>
    <w:rsid w:val="00430D21"/>
    <w:rsid w:val="0047082C"/>
    <w:rsid w:val="00492067"/>
    <w:rsid w:val="004D41A7"/>
    <w:rsid w:val="00524C24"/>
    <w:rsid w:val="00541A49"/>
    <w:rsid w:val="00541D83"/>
    <w:rsid w:val="00566A88"/>
    <w:rsid w:val="0065559C"/>
    <w:rsid w:val="006C287D"/>
    <w:rsid w:val="006E4ED3"/>
    <w:rsid w:val="0070118A"/>
    <w:rsid w:val="00712D08"/>
    <w:rsid w:val="00717041"/>
    <w:rsid w:val="00726C26"/>
    <w:rsid w:val="00750C7F"/>
    <w:rsid w:val="00776ECC"/>
    <w:rsid w:val="007A0A5B"/>
    <w:rsid w:val="007B00EB"/>
    <w:rsid w:val="007B5BFF"/>
    <w:rsid w:val="00882E6A"/>
    <w:rsid w:val="009067FD"/>
    <w:rsid w:val="009466EC"/>
    <w:rsid w:val="009B0674"/>
    <w:rsid w:val="009D5A2B"/>
    <w:rsid w:val="00A11C1E"/>
    <w:rsid w:val="00AA480C"/>
    <w:rsid w:val="00AB5721"/>
    <w:rsid w:val="00B46725"/>
    <w:rsid w:val="00B90D00"/>
    <w:rsid w:val="00D82D39"/>
    <w:rsid w:val="00E1535A"/>
    <w:rsid w:val="00EF74E1"/>
    <w:rsid w:val="00F3243F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04B97-D321-47B5-8B44-A4D1D936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FD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table" w:styleId="GridTable4-Accent6">
    <w:name w:val="Grid Table 4 Accent 6"/>
    <w:basedOn w:val="TableNormal"/>
    <w:uiPriority w:val="49"/>
    <w:rsid w:val="00D82D39"/>
    <w:pPr>
      <w:spacing w:line="240" w:lineRule="auto"/>
    </w:pPr>
    <w:tblPr>
      <w:tblStyleRowBandSize w:val="1"/>
      <w:tblStyleColBandSize w:val="1"/>
      <w:tblBorders>
        <w:top w:val="single" w:sz="4" w:space="0" w:color="CD6A8E" w:themeColor="accent6" w:themeTint="99"/>
        <w:left w:val="single" w:sz="4" w:space="0" w:color="CD6A8E" w:themeColor="accent6" w:themeTint="99"/>
        <w:bottom w:val="single" w:sz="4" w:space="0" w:color="CD6A8E" w:themeColor="accent6" w:themeTint="99"/>
        <w:right w:val="single" w:sz="4" w:space="0" w:color="CD6A8E" w:themeColor="accent6" w:themeTint="99"/>
        <w:insideH w:val="single" w:sz="4" w:space="0" w:color="CD6A8E" w:themeColor="accent6" w:themeTint="99"/>
        <w:insideV w:val="single" w:sz="4" w:space="0" w:color="CD6A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2D4E" w:themeColor="accent6"/>
          <w:left w:val="single" w:sz="4" w:space="0" w:color="872D4E" w:themeColor="accent6"/>
          <w:bottom w:val="single" w:sz="4" w:space="0" w:color="872D4E" w:themeColor="accent6"/>
          <w:right w:val="single" w:sz="4" w:space="0" w:color="872D4E" w:themeColor="accent6"/>
          <w:insideH w:val="nil"/>
          <w:insideV w:val="nil"/>
        </w:tcBorders>
        <w:shd w:val="clear" w:color="auto" w:fill="872D4E" w:themeFill="accent6"/>
      </w:tcPr>
    </w:tblStylePr>
    <w:tblStylePr w:type="lastRow">
      <w:rPr>
        <w:b/>
        <w:bCs/>
      </w:rPr>
      <w:tblPr/>
      <w:tcPr>
        <w:tcBorders>
          <w:top w:val="double" w:sz="4" w:space="0" w:color="872D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6" w:themeFillTint="33"/>
      </w:tcPr>
    </w:tblStylePr>
    <w:tblStylePr w:type="band1Horz">
      <w:tblPr/>
      <w:tcPr>
        <w:shd w:val="clear" w:color="auto" w:fill="EECDD9" w:themeFill="accent6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D8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A2"/>
    <w:rsid w:val="00E4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EF6E06C68B4D78935073CB596C079D">
    <w:name w:val="B5EF6E06C68B4D78935073CB596C079D"/>
    <w:rPr>
      <w:rFonts w:cs="Mangal"/>
    </w:rPr>
  </w:style>
  <w:style w:type="paragraph" w:customStyle="1" w:styleId="BD2B3EC8449B40F78C0818BA684A71A7">
    <w:name w:val="BD2B3EC8449B40F78C0818BA684A71A7"/>
    <w:rPr>
      <w:rFonts w:cs="Mangal"/>
    </w:rPr>
  </w:style>
  <w:style w:type="paragraph" w:customStyle="1" w:styleId="C10C6A3515CB43F0829244BB41CD422E">
    <w:name w:val="C10C6A3515CB43F0829244BB41CD422E"/>
    <w:rPr>
      <w:rFonts w:cs="Mangal"/>
    </w:rPr>
  </w:style>
  <w:style w:type="paragraph" w:customStyle="1" w:styleId="31D8D57FEA624F15A624E9B3A4245F13">
    <w:name w:val="31D8D57FEA624F15A624E9B3A4245F13"/>
    <w:rPr>
      <w:rFonts w:cs="Mangal"/>
    </w:rPr>
  </w:style>
  <w:style w:type="paragraph" w:customStyle="1" w:styleId="04C2F09F15FA4F49A46FABD9A931F322">
    <w:name w:val="04C2F09F15FA4F49A46FABD9A931F322"/>
    <w:rPr>
      <w:rFonts w:cs="Mangal"/>
    </w:rPr>
  </w:style>
  <w:style w:type="paragraph" w:customStyle="1" w:styleId="A22ED88E65024D4EA6010985AFB4B79F">
    <w:name w:val="A22ED88E65024D4EA6010985AFB4B79F"/>
    <w:rPr>
      <w:rFonts w:cs="Mangal"/>
    </w:rPr>
  </w:style>
  <w:style w:type="paragraph" w:customStyle="1" w:styleId="2ED450F48B1F4832A133B6DAD5E24C08">
    <w:name w:val="2ED450F48B1F4832A133B6DAD5E24C08"/>
    <w:rPr>
      <w:rFonts w:cs="Mangal"/>
    </w:rPr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rFonts w:cstheme="minorBidi"/>
      <w:color w:val="44546A" w:themeColor="text2"/>
      <w:szCs w:val="22"/>
      <w:lang w:val="en-US" w:eastAsia="ja-JP" w:bidi="ar-SA"/>
    </w:rPr>
  </w:style>
  <w:style w:type="paragraph" w:customStyle="1" w:styleId="995AEED367A44365B2BABD780449FB4B">
    <w:name w:val="995AEED367A44365B2BABD780449FB4B"/>
    <w:rPr>
      <w:rFonts w:cs="Mangal"/>
    </w:rPr>
  </w:style>
  <w:style w:type="paragraph" w:customStyle="1" w:styleId="CFBDDEF779094D21BDB3F354B41FA8B0">
    <w:name w:val="CFBDDEF779094D21BDB3F354B41FA8B0"/>
    <w:rPr>
      <w:rFonts w:cs="Mangal"/>
    </w:rPr>
  </w:style>
  <w:style w:type="paragraph" w:customStyle="1" w:styleId="9E3B08A32D5A4AB6858215A973512D94">
    <w:name w:val="9E3B08A32D5A4AB6858215A973512D94"/>
    <w:rPr>
      <w:rFonts w:cs="Mangal"/>
    </w:rPr>
  </w:style>
  <w:style w:type="paragraph" w:customStyle="1" w:styleId="938C52607DCC43D08E86068C7795D16D">
    <w:name w:val="938C52607DCC43D08E86068C7795D16D"/>
    <w:rPr>
      <w:rFonts w:cs="Mangal"/>
    </w:rPr>
  </w:style>
  <w:style w:type="paragraph" w:customStyle="1" w:styleId="13A50CF6A4964F77B59AF0B1E7F74B80">
    <w:name w:val="13A50CF6A4964F77B59AF0B1E7F74B80"/>
    <w:rPr>
      <w:rFonts w:cs="Mangal"/>
    </w:rPr>
  </w:style>
  <w:style w:type="paragraph" w:customStyle="1" w:styleId="FBC7C066FD8D470AA4DFA5DBD7E04502">
    <w:name w:val="FBC7C066FD8D470AA4DFA5DBD7E04502"/>
    <w:rPr>
      <w:rFonts w:cs="Mangal"/>
    </w:rPr>
  </w:style>
  <w:style w:type="paragraph" w:customStyle="1" w:styleId="5C27DCA89F8A457BBCD124B68E2018E5">
    <w:name w:val="5C27DCA89F8A457BBCD124B68E2018E5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345</TotalTime>
  <Pages>20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suryateja chandolu</dc:creator>
  <cp:lastModifiedBy>Microsoft account</cp:lastModifiedBy>
  <cp:revision>13</cp:revision>
  <dcterms:created xsi:type="dcterms:W3CDTF">2022-02-14T06:07:00Z</dcterms:created>
  <dcterms:modified xsi:type="dcterms:W3CDTF">2022-02-14T11:52:00Z</dcterms:modified>
  <cp:contentStatus/>
</cp:coreProperties>
</file>