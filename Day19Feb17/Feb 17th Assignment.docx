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725" w:rsidRPr="007B5BFF" w:rsidRDefault="00FE6CE7" w:rsidP="00FE6CE7">
      <w:pPr>
        <w:pStyle w:val="Title"/>
      </w:pPr>
      <w:r>
        <w:t>Feb 17</w:t>
      </w:r>
      <w:r w:rsidRPr="008A3355">
        <w:t>th Assignment</w:t>
      </w:r>
    </w:p>
    <w:p w:rsidR="00B46725" w:rsidRDefault="00B46725" w:rsidP="00B46725">
      <w:pPr>
        <w:pStyle w:val="ContactHeading"/>
      </w:pPr>
      <w:r>
        <w:t>By</w:t>
      </w:r>
    </w:p>
    <w:p w:rsidR="002D6D73" w:rsidRDefault="00FE6CE7" w:rsidP="00FE6CE7">
      <w:pPr>
        <w:pStyle w:val="ContactInfo"/>
      </w:pPr>
      <w:r>
        <w:t>Surya Teja</w:t>
      </w:r>
      <w:r w:rsidRPr="00FE6CE7">
        <w:t xml:space="preserve"> </w:t>
      </w:r>
      <w:r>
        <w:t>Chandolu</w:t>
      </w:r>
    </w:p>
    <w:p w:rsidR="009B0674" w:rsidRDefault="009B0674" w:rsidP="00FE6CE7"/>
    <w:tbl>
      <w:tblPr>
        <w:tblStyle w:val="GridTable4-Accent6"/>
        <w:tblW w:w="9336" w:type="dxa"/>
        <w:tblLook w:val="04A0" w:firstRow="1" w:lastRow="0" w:firstColumn="1" w:lastColumn="0" w:noHBand="0" w:noVBand="1"/>
      </w:tblPr>
      <w:tblGrid>
        <w:gridCol w:w="9336"/>
      </w:tblGrid>
      <w:tr w:rsidR="00FE6CE7" w:rsidTr="00FE6C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6" w:type="dxa"/>
          </w:tcPr>
          <w:p w:rsidR="00FE6CE7" w:rsidRPr="00FE6CE7" w:rsidRDefault="00FE6CE7" w:rsidP="00FE6CE7">
            <w:pPr>
              <w:pStyle w:val="ListParagraph"/>
              <w:numPr>
                <w:ilvl w:val="0"/>
                <w:numId w:val="16"/>
              </w:numPr>
            </w:pPr>
            <w:r w:rsidRPr="00FE6CE7">
              <w:lastRenderedPageBreak/>
              <w:t>Write C# code to read xml file and print the content from the file.</w:t>
            </w:r>
          </w:p>
        </w:tc>
      </w:tr>
      <w:tr w:rsidR="00FE6CE7" w:rsidTr="00FE6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6" w:type="dxa"/>
          </w:tcPr>
          <w:p w:rsidR="00FE6CE7" w:rsidRDefault="00FE6CE7" w:rsidP="00FE6CE7">
            <w:r>
              <w:t>Code:</w:t>
            </w:r>
          </w:p>
        </w:tc>
      </w:tr>
      <w:tr w:rsidR="00FE6CE7" w:rsidTr="00FE6CE7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6" w:type="dxa"/>
          </w:tcPr>
          <w:p w:rsidR="00FE6CE7" w:rsidRDefault="00FE6CE7" w:rsidP="00FE6CE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System;</w:t>
            </w:r>
          </w:p>
          <w:p w:rsidR="00FE6CE7" w:rsidRDefault="00FE6CE7" w:rsidP="00FE6CE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System.Xml;</w:t>
            </w:r>
          </w:p>
          <w:p w:rsidR="00FE6CE7" w:rsidRDefault="00FE6CE7" w:rsidP="00FE6CE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FE6CE7" w:rsidRDefault="00FE6CE7" w:rsidP="00FE6CE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/**********************************************************************</w:t>
            </w:r>
          </w:p>
          <w:p w:rsidR="00FE6CE7" w:rsidRDefault="00FE6CE7" w:rsidP="00FE6CE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* Author: Surya Teja</w:t>
            </w:r>
          </w:p>
          <w:p w:rsidR="00FE6CE7" w:rsidRDefault="00FE6CE7" w:rsidP="00FE6CE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* Purpose: </w:t>
            </w:r>
            <w:r w:rsidR="00AD3709"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Read xml file and print the content from the file.</w:t>
            </w:r>
          </w:p>
          <w:p w:rsidR="00FE6CE7" w:rsidRDefault="00FE6CE7" w:rsidP="00FE6CE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* *********************************************************************/</w:t>
            </w:r>
          </w:p>
          <w:p w:rsidR="00FE6CE7" w:rsidRDefault="00FE6CE7" w:rsidP="00FE6CE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FE6CE7" w:rsidRDefault="00FE6CE7" w:rsidP="00FE6CE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XML1</w:t>
            </w:r>
          </w:p>
          <w:p w:rsidR="00FE6CE7" w:rsidRDefault="00FE6CE7" w:rsidP="00FE6CE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</w:t>
            </w:r>
          </w:p>
          <w:p w:rsidR="00FE6CE7" w:rsidRDefault="00FE6CE7" w:rsidP="00FE6CE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IN" w:bidi="hi-IN"/>
              </w:rPr>
              <w:t>Program</w:t>
            </w:r>
          </w:p>
          <w:p w:rsidR="00FE6CE7" w:rsidRDefault="00FE6CE7" w:rsidP="00FE6CE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{</w:t>
            </w:r>
          </w:p>
          <w:p w:rsidR="00FE6CE7" w:rsidRDefault="00FE6CE7" w:rsidP="00FE6CE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[] args)</w:t>
            </w:r>
          </w:p>
          <w:p w:rsidR="00FE6CE7" w:rsidRDefault="00FE6CE7" w:rsidP="00FE6CE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{</w:t>
            </w:r>
          </w:p>
          <w:p w:rsidR="00FE6CE7" w:rsidRDefault="00FE6CE7" w:rsidP="00FE6CE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XmlDocument file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XmlDocument();</w:t>
            </w:r>
          </w:p>
          <w:p w:rsidR="00FE6CE7" w:rsidRDefault="00FE6CE7" w:rsidP="00FE6CE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file.Load(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"S:\\NB\\Assi\\Day1 Morning assignment by Surya Teja Chandolu 24 Jan 2022\\C#\\Day19Feb17\\Products.xml"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FE6CE7" w:rsidRDefault="00FE6CE7" w:rsidP="00FE6CE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(XmlNode node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file.DocumentElement.ChildNodes)</w:t>
            </w:r>
          </w:p>
          <w:p w:rsidR="00FE6CE7" w:rsidRDefault="00FE6CE7" w:rsidP="00FE6CE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{</w:t>
            </w:r>
          </w:p>
          <w:p w:rsidR="00FE6CE7" w:rsidRDefault="00FE6CE7" w:rsidP="00FE6CE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Console.WriteLine(node.InnerText);</w:t>
            </w:r>
          </w:p>
          <w:p w:rsidR="00FE6CE7" w:rsidRDefault="00FE6CE7" w:rsidP="00FE6CE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}</w:t>
            </w:r>
          </w:p>
          <w:p w:rsidR="00FE6CE7" w:rsidRDefault="00FE6CE7" w:rsidP="00FE6CE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Console.ReadLine();</w:t>
            </w:r>
          </w:p>
          <w:p w:rsidR="00FE6CE7" w:rsidRDefault="00FE6CE7" w:rsidP="00FE6CE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}</w:t>
            </w:r>
          </w:p>
          <w:p w:rsidR="00FE6CE7" w:rsidRDefault="00FE6CE7" w:rsidP="00FE6CE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}</w:t>
            </w:r>
          </w:p>
          <w:p w:rsidR="00FE6CE7" w:rsidRPr="00FE6CE7" w:rsidRDefault="00FE6CE7" w:rsidP="00FE6CE7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}</w:t>
            </w:r>
          </w:p>
        </w:tc>
      </w:tr>
      <w:tr w:rsidR="00FE6CE7" w:rsidTr="00FE6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6" w:type="dxa"/>
          </w:tcPr>
          <w:p w:rsidR="00FE6CE7" w:rsidRDefault="00FE6CE7" w:rsidP="00FE6CE7">
            <w:r>
              <w:t>Output:</w:t>
            </w:r>
          </w:p>
        </w:tc>
      </w:tr>
      <w:tr w:rsidR="00FE6CE7" w:rsidTr="00FE6CE7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6" w:type="dxa"/>
          </w:tcPr>
          <w:p w:rsidR="00FE6CE7" w:rsidRDefault="00FE6CE7" w:rsidP="00FE6CE7">
            <w:r>
              <w:rPr>
                <w:noProof/>
                <w:lang w:val="en-IN" w:eastAsia="en-IN" w:bidi="hi-IN"/>
              </w:rPr>
              <w:drawing>
                <wp:inline distT="0" distB="0" distL="0" distR="0" wp14:anchorId="4F9712F6" wp14:editId="5309EAD8">
                  <wp:extent cx="3467100" cy="20193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B5EA0" w:rsidRDefault="00DB5EA0" w:rsidP="00FE6CE7"/>
    <w:p w:rsidR="00DB5EA0" w:rsidRDefault="00DB5EA0">
      <w:r>
        <w:br w:type="page"/>
      </w:r>
    </w:p>
    <w:tbl>
      <w:tblPr>
        <w:tblStyle w:val="GridTable4-Accent6"/>
        <w:tblW w:w="9336" w:type="dxa"/>
        <w:tblLook w:val="04A0" w:firstRow="1" w:lastRow="0" w:firstColumn="1" w:lastColumn="0" w:noHBand="0" w:noVBand="1"/>
      </w:tblPr>
      <w:tblGrid>
        <w:gridCol w:w="9336"/>
      </w:tblGrid>
      <w:tr w:rsidR="00DB5EA0" w:rsidRPr="00FE6CE7" w:rsidTr="008C59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6" w:type="dxa"/>
          </w:tcPr>
          <w:p w:rsidR="00DB5EA0" w:rsidRPr="00DB5EA0" w:rsidRDefault="00DB5EA0" w:rsidP="00AD3709">
            <w:pPr>
              <w:pStyle w:val="ListParagraph"/>
              <w:numPr>
                <w:ilvl w:val="0"/>
                <w:numId w:val="16"/>
              </w:numPr>
            </w:pPr>
            <w:r w:rsidRPr="00DB5EA0">
              <w:lastRenderedPageBreak/>
              <w:t xml:space="preserve">Write C# code to read xml file and print only </w:t>
            </w:r>
            <w:r w:rsidR="00AD3709">
              <w:t>product</w:t>
            </w:r>
            <w:r w:rsidRPr="00DB5EA0">
              <w:t xml:space="preserve"> names from the xml</w:t>
            </w:r>
          </w:p>
        </w:tc>
      </w:tr>
      <w:tr w:rsidR="00DB5EA0" w:rsidTr="008C5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6" w:type="dxa"/>
          </w:tcPr>
          <w:p w:rsidR="00DB5EA0" w:rsidRDefault="00DB5EA0" w:rsidP="008C594F">
            <w:r>
              <w:t>Code:</w:t>
            </w:r>
          </w:p>
        </w:tc>
      </w:tr>
      <w:tr w:rsidR="00DB5EA0" w:rsidRPr="00FE6CE7" w:rsidTr="008C594F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6" w:type="dxa"/>
          </w:tcPr>
          <w:p w:rsidR="008456BA" w:rsidRDefault="008456BA" w:rsidP="008456B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System;</w:t>
            </w:r>
          </w:p>
          <w:p w:rsidR="008456BA" w:rsidRDefault="008456BA" w:rsidP="008456B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System.Xml;</w:t>
            </w:r>
          </w:p>
          <w:p w:rsidR="008456BA" w:rsidRDefault="008456BA" w:rsidP="008456B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8456BA" w:rsidRDefault="008456BA" w:rsidP="008456B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/**********************************************************************</w:t>
            </w:r>
          </w:p>
          <w:p w:rsidR="008456BA" w:rsidRDefault="008456BA" w:rsidP="008456B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* Author: Surya Teja</w:t>
            </w:r>
          </w:p>
          <w:p w:rsidR="008456BA" w:rsidRDefault="008456BA" w:rsidP="008456B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 xml:space="preserve">* Purpose: Read xml file and print only Product names </w:t>
            </w:r>
          </w:p>
          <w:p w:rsidR="008456BA" w:rsidRDefault="008456BA" w:rsidP="008456B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* *********************************************************************/</w:t>
            </w:r>
          </w:p>
          <w:p w:rsidR="008456BA" w:rsidRDefault="008456BA" w:rsidP="008456B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8456BA" w:rsidRDefault="008456BA" w:rsidP="008456B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XML2</w:t>
            </w:r>
          </w:p>
          <w:p w:rsidR="008456BA" w:rsidRDefault="008456BA" w:rsidP="008456B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</w:t>
            </w:r>
          </w:p>
          <w:p w:rsidR="008456BA" w:rsidRDefault="008456BA" w:rsidP="008456B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IN" w:bidi="hi-IN"/>
              </w:rPr>
              <w:t>Program</w:t>
            </w:r>
          </w:p>
          <w:p w:rsidR="008456BA" w:rsidRDefault="008456BA" w:rsidP="008456B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{</w:t>
            </w:r>
          </w:p>
          <w:p w:rsidR="008456BA" w:rsidRDefault="008456BA" w:rsidP="008456B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[] args)</w:t>
            </w:r>
          </w:p>
          <w:p w:rsidR="008456BA" w:rsidRDefault="008456BA" w:rsidP="008456B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{</w:t>
            </w:r>
          </w:p>
          <w:p w:rsidR="008456BA" w:rsidRDefault="008456BA" w:rsidP="008456B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XmlDocument file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XmlDocument();</w:t>
            </w:r>
          </w:p>
          <w:p w:rsidR="008456BA" w:rsidRDefault="008456BA" w:rsidP="008456B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file.Load(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"S:\\NB\\Assi\\Day1 Morning assignment by Surya Teja Chandolu 24 Jan 2022\\C#\\Day19Feb17\\Products.xml"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8456BA" w:rsidRDefault="008456BA" w:rsidP="008456B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(XmlNode node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file.DocumentElement.ChildNodes)</w:t>
            </w:r>
          </w:p>
          <w:p w:rsidR="008456BA" w:rsidRDefault="008456BA" w:rsidP="008456B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{</w:t>
            </w:r>
          </w:p>
          <w:p w:rsidR="008456BA" w:rsidRDefault="008456BA" w:rsidP="008456B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(XmlNode cNode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node.ChildNodes)</w:t>
            </w:r>
          </w:p>
          <w:p w:rsidR="008456BA" w:rsidRDefault="008456BA" w:rsidP="008456B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{</w:t>
            </w:r>
          </w:p>
          <w:p w:rsidR="008456BA" w:rsidRDefault="008456BA" w:rsidP="008456B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id = cNode.Name ==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"Id"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;</w:t>
            </w:r>
          </w:p>
          <w:p w:rsidR="008456BA" w:rsidRDefault="008456BA" w:rsidP="008456B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name = cNode.Name ==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"Name"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;</w:t>
            </w:r>
          </w:p>
          <w:p w:rsidR="008456BA" w:rsidRDefault="008456BA" w:rsidP="008456B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</w:t>
            </w:r>
          </w:p>
          <w:p w:rsidR="008456BA" w:rsidRDefault="008456BA" w:rsidP="008456B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(id)</w:t>
            </w:r>
          </w:p>
          <w:p w:rsidR="008456BA" w:rsidRDefault="008456BA" w:rsidP="008456B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 xml:space="preserve">$"Product Id is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{cNode.InnerText}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 xml:space="preserve">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8456BA" w:rsidRDefault="008456BA" w:rsidP="008456B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(name)</w:t>
            </w:r>
          </w:p>
          <w:p w:rsidR="008456BA" w:rsidRDefault="008456BA" w:rsidP="008456B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 xml:space="preserve">$"Product Name is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{cNode.InnerText}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 xml:space="preserve"> 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8456BA" w:rsidRDefault="008456BA" w:rsidP="008456B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}</w:t>
            </w:r>
          </w:p>
          <w:p w:rsidR="008456BA" w:rsidRDefault="008456BA" w:rsidP="008456B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}</w:t>
            </w:r>
          </w:p>
          <w:p w:rsidR="008456BA" w:rsidRDefault="008456BA" w:rsidP="008456B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Console.ReadLine();</w:t>
            </w:r>
          </w:p>
          <w:p w:rsidR="008456BA" w:rsidRDefault="008456BA" w:rsidP="008456B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}</w:t>
            </w:r>
          </w:p>
          <w:p w:rsidR="008456BA" w:rsidRDefault="008456BA" w:rsidP="008456B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}</w:t>
            </w:r>
          </w:p>
          <w:p w:rsidR="00DB5EA0" w:rsidRPr="00FE6CE7" w:rsidRDefault="008456BA" w:rsidP="008456BA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}</w:t>
            </w:r>
            <w:r w:rsidRPr="00FE6CE7"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</w:p>
        </w:tc>
      </w:tr>
      <w:tr w:rsidR="00DB5EA0" w:rsidTr="008C5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6" w:type="dxa"/>
          </w:tcPr>
          <w:p w:rsidR="00DB5EA0" w:rsidRDefault="00DB5EA0" w:rsidP="008C594F">
            <w:r>
              <w:t>Output:</w:t>
            </w:r>
          </w:p>
        </w:tc>
      </w:tr>
      <w:tr w:rsidR="00DB5EA0" w:rsidTr="008C594F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6" w:type="dxa"/>
          </w:tcPr>
          <w:p w:rsidR="00DB5EA0" w:rsidRDefault="00AD3709" w:rsidP="008C594F">
            <w:r>
              <w:rPr>
                <w:noProof/>
                <w:lang w:val="en-IN" w:eastAsia="en-IN" w:bidi="hi-IN"/>
              </w:rPr>
              <w:drawing>
                <wp:inline distT="0" distB="0" distL="0" distR="0" wp14:anchorId="328E8644" wp14:editId="355F1111">
                  <wp:extent cx="4276725" cy="21621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725" cy="216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3709" w:rsidRDefault="00AD3709" w:rsidP="00FE6CE7"/>
    <w:p w:rsidR="00AD3709" w:rsidRDefault="00AD3709">
      <w:r>
        <w:br w:type="page"/>
      </w:r>
    </w:p>
    <w:tbl>
      <w:tblPr>
        <w:tblStyle w:val="GridTable4-Accent6"/>
        <w:tblW w:w="9336" w:type="dxa"/>
        <w:tblLook w:val="04A0" w:firstRow="1" w:lastRow="0" w:firstColumn="1" w:lastColumn="0" w:noHBand="0" w:noVBand="1"/>
      </w:tblPr>
      <w:tblGrid>
        <w:gridCol w:w="9336"/>
      </w:tblGrid>
      <w:tr w:rsidR="00DB5EA0" w:rsidRPr="00DB5EA0" w:rsidTr="008C59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6" w:type="dxa"/>
          </w:tcPr>
          <w:p w:rsidR="00DB5EA0" w:rsidRPr="00AD3709" w:rsidRDefault="00AD3709" w:rsidP="00AD3709">
            <w:pPr>
              <w:pStyle w:val="ListParagraph"/>
              <w:numPr>
                <w:ilvl w:val="0"/>
                <w:numId w:val="16"/>
              </w:numPr>
            </w:pPr>
            <w:r w:rsidRPr="00AD3709">
              <w:lastRenderedPageBreak/>
              <w:t>Write C# code to read xml file and print</w:t>
            </w:r>
            <w:r>
              <w:t xml:space="preserve"> Content</w:t>
            </w:r>
          </w:p>
        </w:tc>
      </w:tr>
      <w:tr w:rsidR="00DB5EA0" w:rsidTr="008C5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6" w:type="dxa"/>
          </w:tcPr>
          <w:p w:rsidR="00DB5EA0" w:rsidRDefault="00DB5EA0" w:rsidP="008C594F">
            <w:r>
              <w:t>Code:</w:t>
            </w:r>
          </w:p>
        </w:tc>
      </w:tr>
      <w:tr w:rsidR="00DB5EA0" w:rsidRPr="00FE6CE7" w:rsidTr="008C594F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6" w:type="dxa"/>
          </w:tcPr>
          <w:p w:rsidR="00BB7A2E" w:rsidRDefault="00BB7A2E" w:rsidP="00BB7A2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System;</w:t>
            </w:r>
          </w:p>
          <w:p w:rsidR="00BB7A2E" w:rsidRDefault="00BB7A2E" w:rsidP="00BB7A2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System.Xml;</w:t>
            </w:r>
          </w:p>
          <w:p w:rsidR="00BB7A2E" w:rsidRDefault="00BB7A2E" w:rsidP="00BB7A2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BB7A2E" w:rsidRDefault="00BB7A2E" w:rsidP="00BB7A2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/**********************************************************************</w:t>
            </w:r>
          </w:p>
          <w:p w:rsidR="00BB7A2E" w:rsidRDefault="00BB7A2E" w:rsidP="00BB7A2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* Author: Surya Teja</w:t>
            </w:r>
          </w:p>
          <w:p w:rsidR="00BB7A2E" w:rsidRDefault="00BB7A2E" w:rsidP="00BB7A2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* Purpose: Write C# code to read xml file and print Content</w:t>
            </w:r>
          </w:p>
          <w:p w:rsidR="00BB7A2E" w:rsidRDefault="00BB7A2E" w:rsidP="00BB7A2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* *********************************************************************/</w:t>
            </w:r>
          </w:p>
          <w:p w:rsidR="00BB7A2E" w:rsidRDefault="00BB7A2E" w:rsidP="00BB7A2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BB7A2E" w:rsidRDefault="00BB7A2E" w:rsidP="00BB7A2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XML3</w:t>
            </w:r>
          </w:p>
          <w:p w:rsidR="00BB7A2E" w:rsidRDefault="00BB7A2E" w:rsidP="00BB7A2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</w:t>
            </w:r>
          </w:p>
          <w:p w:rsidR="00BB7A2E" w:rsidRDefault="00BB7A2E" w:rsidP="00BB7A2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IN" w:bidi="hi-IN"/>
              </w:rPr>
              <w:t>Program</w:t>
            </w:r>
          </w:p>
          <w:p w:rsidR="00BB7A2E" w:rsidRDefault="00BB7A2E" w:rsidP="00BB7A2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{</w:t>
            </w:r>
          </w:p>
          <w:p w:rsidR="00BB7A2E" w:rsidRDefault="00BB7A2E" w:rsidP="00BB7A2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[] args)</w:t>
            </w:r>
          </w:p>
          <w:p w:rsidR="00BB7A2E" w:rsidRDefault="00BB7A2E" w:rsidP="00BB7A2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{</w:t>
            </w:r>
          </w:p>
          <w:p w:rsidR="00BB7A2E" w:rsidRDefault="00BB7A2E" w:rsidP="00BB7A2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XmlDocument file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XmlDocument();</w:t>
            </w:r>
          </w:p>
          <w:p w:rsidR="00BB7A2E" w:rsidRDefault="00BB7A2E" w:rsidP="00BB7A2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file.Load(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"S:\\NB\\Assi\\Day1 Morning assignment by Surya Teja Chandolu 24 Jan 2022\\C#\\Day19Feb17\\Products.xml"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BB7A2E" w:rsidRDefault="00BB7A2E" w:rsidP="00BB7A2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(XmlNode node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file.DocumentElement.ChildNodes)</w:t>
            </w:r>
          </w:p>
          <w:p w:rsidR="00BB7A2E" w:rsidRDefault="00BB7A2E" w:rsidP="00BB7A2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{</w:t>
            </w:r>
          </w:p>
          <w:p w:rsidR="00BB7A2E" w:rsidRDefault="00BB7A2E" w:rsidP="00BB7A2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(XmlNode cNode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node.ChildNodes)</w:t>
            </w:r>
          </w:p>
          <w:p w:rsidR="00BB7A2E" w:rsidRDefault="00BB7A2E" w:rsidP="00BB7A2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{</w:t>
            </w:r>
          </w:p>
          <w:p w:rsidR="00BB7A2E" w:rsidRDefault="00BB7A2E" w:rsidP="00BB7A2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id = cNode.Name ==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"Id"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;</w:t>
            </w:r>
          </w:p>
          <w:p w:rsidR="00BB7A2E" w:rsidRDefault="00BB7A2E" w:rsidP="00BB7A2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name = cNode.Name ==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"Name"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;</w:t>
            </w:r>
          </w:p>
          <w:p w:rsidR="00BB7A2E" w:rsidRDefault="00BB7A2E" w:rsidP="00BB7A2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brand = cNode.Name ==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"Brand"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;</w:t>
            </w:r>
          </w:p>
          <w:p w:rsidR="00BB7A2E" w:rsidRDefault="00BB7A2E" w:rsidP="00BB7A2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(id)</w:t>
            </w:r>
          </w:p>
          <w:p w:rsidR="00BB7A2E" w:rsidRDefault="00BB7A2E" w:rsidP="00BB7A2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$"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{cNode.InnerText}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,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BB7A2E" w:rsidRDefault="00BB7A2E" w:rsidP="00BB7A2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(name)</w:t>
            </w:r>
          </w:p>
          <w:p w:rsidR="00BB7A2E" w:rsidRDefault="00BB7A2E" w:rsidP="00BB7A2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$"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{cNode.InnerText}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,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BB7A2E" w:rsidRDefault="00BB7A2E" w:rsidP="00BB7A2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(brand)</w:t>
            </w:r>
          </w:p>
          <w:p w:rsidR="00BB7A2E" w:rsidRDefault="00BB7A2E" w:rsidP="00BB7A2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$"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{cNode.InnerText}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 xml:space="preserve"> 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BB7A2E" w:rsidRDefault="00BB7A2E" w:rsidP="00BB7A2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}</w:t>
            </w:r>
          </w:p>
          <w:p w:rsidR="00BB7A2E" w:rsidRDefault="00BB7A2E" w:rsidP="00BB7A2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}</w:t>
            </w:r>
          </w:p>
          <w:p w:rsidR="00BB7A2E" w:rsidRDefault="00BB7A2E" w:rsidP="00BB7A2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Console.ReadLine();</w:t>
            </w:r>
          </w:p>
          <w:p w:rsidR="00BB7A2E" w:rsidRDefault="00BB7A2E" w:rsidP="00BB7A2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}</w:t>
            </w:r>
          </w:p>
          <w:p w:rsidR="00BB7A2E" w:rsidRDefault="00BB7A2E" w:rsidP="00BB7A2E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}</w:t>
            </w:r>
          </w:p>
          <w:p w:rsidR="00DB5EA0" w:rsidRPr="00DB5EA0" w:rsidRDefault="00BB7A2E" w:rsidP="008C594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}</w:t>
            </w:r>
          </w:p>
          <w:p w:rsidR="00DB5EA0" w:rsidRPr="00FE6CE7" w:rsidRDefault="00DB5EA0" w:rsidP="008C594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</w:tc>
      </w:tr>
      <w:tr w:rsidR="00DB5EA0" w:rsidTr="008C5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6" w:type="dxa"/>
          </w:tcPr>
          <w:p w:rsidR="00DB5EA0" w:rsidRDefault="00DB5EA0" w:rsidP="008C594F">
            <w:r>
              <w:t>Output:</w:t>
            </w:r>
          </w:p>
        </w:tc>
      </w:tr>
      <w:tr w:rsidR="00DB5EA0" w:rsidTr="008C594F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6" w:type="dxa"/>
          </w:tcPr>
          <w:p w:rsidR="00DB5EA0" w:rsidRDefault="008456BA" w:rsidP="008C594F">
            <w:r>
              <w:rPr>
                <w:noProof/>
                <w:lang w:val="en-IN" w:eastAsia="en-IN" w:bidi="hi-IN"/>
              </w:rPr>
              <w:lastRenderedPageBreak/>
              <w:drawing>
                <wp:inline distT="0" distB="0" distL="0" distR="0" wp14:anchorId="061E17F8" wp14:editId="7314658E">
                  <wp:extent cx="3067050" cy="20669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206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8204C" w:rsidRDefault="0068204C" w:rsidP="00FE6CE7"/>
    <w:p w:rsidR="0068204C" w:rsidRDefault="0068204C">
      <w:r>
        <w:br w:type="page"/>
      </w:r>
    </w:p>
    <w:tbl>
      <w:tblPr>
        <w:tblStyle w:val="GridTable4-Accent6"/>
        <w:tblW w:w="9336" w:type="dxa"/>
        <w:tblLook w:val="04A0" w:firstRow="1" w:lastRow="0" w:firstColumn="1" w:lastColumn="0" w:noHBand="0" w:noVBand="1"/>
      </w:tblPr>
      <w:tblGrid>
        <w:gridCol w:w="9336"/>
      </w:tblGrid>
      <w:tr w:rsidR="00DB5EA0" w:rsidRPr="00DB5EA0" w:rsidTr="008C59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6" w:type="dxa"/>
          </w:tcPr>
          <w:p w:rsidR="00DB5EA0" w:rsidRPr="0068204C" w:rsidRDefault="0068204C" w:rsidP="0068204C">
            <w:pPr>
              <w:pStyle w:val="ListParagraph"/>
              <w:numPr>
                <w:ilvl w:val="0"/>
                <w:numId w:val="16"/>
              </w:numPr>
            </w:pPr>
            <w:r w:rsidRPr="0068204C">
              <w:lastRenderedPageBreak/>
              <w:t>Read Employee ID from user and write C# code to get the employee name</w:t>
            </w:r>
          </w:p>
        </w:tc>
      </w:tr>
      <w:tr w:rsidR="00DB5EA0" w:rsidTr="008C5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6" w:type="dxa"/>
          </w:tcPr>
          <w:p w:rsidR="00DB5EA0" w:rsidRDefault="00DB5EA0" w:rsidP="008C594F">
            <w:r>
              <w:t>Code:</w:t>
            </w:r>
          </w:p>
        </w:tc>
      </w:tr>
      <w:tr w:rsidR="00DB5EA0" w:rsidRPr="00FE6CE7" w:rsidTr="008C594F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6" w:type="dxa"/>
          </w:tcPr>
          <w:p w:rsidR="00FD59B4" w:rsidRDefault="00FD59B4" w:rsidP="00FD59B4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System;</w:t>
            </w:r>
          </w:p>
          <w:p w:rsidR="00FD59B4" w:rsidRDefault="00FD59B4" w:rsidP="00FD59B4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System.Xml;</w:t>
            </w:r>
          </w:p>
          <w:p w:rsidR="00FD59B4" w:rsidRDefault="00FD59B4" w:rsidP="00FD59B4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FD59B4" w:rsidRDefault="00FD59B4" w:rsidP="00FD59B4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/**********************************************************************</w:t>
            </w:r>
          </w:p>
          <w:p w:rsidR="00FD59B4" w:rsidRDefault="00FD59B4" w:rsidP="00FD59B4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* Author: Surya Teja</w:t>
            </w:r>
          </w:p>
          <w:p w:rsidR="00FD59B4" w:rsidRDefault="00FD59B4" w:rsidP="00FD59B4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* Purpose: Read Employee ID from user and write C# code to get the employee name</w:t>
            </w:r>
          </w:p>
          <w:p w:rsidR="00FD59B4" w:rsidRDefault="00FD59B4" w:rsidP="00FD59B4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IN" w:bidi="hi-IN"/>
              </w:rPr>
              <w:t>* *********************************************************************/</w:t>
            </w:r>
          </w:p>
          <w:p w:rsidR="00FD59B4" w:rsidRDefault="00FD59B4" w:rsidP="00FD59B4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FD59B4" w:rsidRDefault="00FD59B4" w:rsidP="00FD59B4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XML4</w:t>
            </w:r>
          </w:p>
          <w:p w:rsidR="00FD59B4" w:rsidRDefault="00FD59B4" w:rsidP="00FD59B4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</w:t>
            </w:r>
          </w:p>
          <w:p w:rsidR="00FD59B4" w:rsidRDefault="00FD59B4" w:rsidP="00FD59B4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IN" w:bidi="hi-IN"/>
              </w:rPr>
              <w:t>Program</w:t>
            </w:r>
          </w:p>
          <w:p w:rsidR="00FD59B4" w:rsidRDefault="00FD59B4" w:rsidP="00FD59B4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{</w:t>
            </w:r>
          </w:p>
          <w:p w:rsidR="00FD59B4" w:rsidRDefault="00FD59B4" w:rsidP="00FD59B4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[] args)</w:t>
            </w:r>
          </w:p>
          <w:p w:rsidR="00FD59B4" w:rsidRDefault="00FD59B4" w:rsidP="00FD59B4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{</w:t>
            </w:r>
          </w:p>
          <w:p w:rsidR="00FD59B4" w:rsidRDefault="00FD59B4" w:rsidP="00FD59B4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Console.Write(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"Enter Number: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FD59B4" w:rsidRDefault="00FD59B4" w:rsidP="00FD59B4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input = Convert.ToInt32(Console.ReadLine());</w:t>
            </w:r>
          </w:p>
          <w:p w:rsidR="00FD59B4" w:rsidRDefault="00FD59B4" w:rsidP="00FD59B4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</w:p>
          <w:p w:rsidR="00FD59B4" w:rsidRDefault="00FD59B4" w:rsidP="00FD59B4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XmlDocument file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XmlDocument();</w:t>
            </w:r>
          </w:p>
          <w:p w:rsidR="00FD59B4" w:rsidRDefault="00FD59B4" w:rsidP="00FD59B4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file.Load(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"S:\\NB\\Assi\\Day1 Morning assignment by Surya Teja Chandolu 24 Jan 2022\\C#\\Day19Feb17\\Products.xml"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FD59B4" w:rsidRDefault="00FD59B4" w:rsidP="00FD59B4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(XmlNode node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file.DocumentElement.ChildNodes)</w:t>
            </w:r>
          </w:p>
          <w:p w:rsidR="00FD59B4" w:rsidRDefault="00FD59B4" w:rsidP="00FD59B4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{</w:t>
            </w:r>
          </w:p>
          <w:p w:rsidR="00FD59B4" w:rsidRDefault="00FD59B4" w:rsidP="00FD59B4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(XmlNode cNode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node.ChildNodes)</w:t>
            </w:r>
          </w:p>
          <w:p w:rsidR="00FD59B4" w:rsidRDefault="00FD59B4" w:rsidP="00FD59B4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{</w:t>
            </w:r>
          </w:p>
          <w:p w:rsidR="00FD59B4" w:rsidRDefault="00FD59B4" w:rsidP="00FD59B4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id = cNode.Name ==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"Id"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;</w:t>
            </w:r>
          </w:p>
          <w:p w:rsidR="00FD59B4" w:rsidRDefault="00FD59B4" w:rsidP="00FD59B4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isIndex = (id ==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? Convert.ToInt32(cNode.InnerText)  : 0) == input;</w:t>
            </w:r>
          </w:p>
          <w:p w:rsidR="00FD59B4" w:rsidRDefault="00FD59B4" w:rsidP="00FD59B4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IN" w:bidi="hi-IN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(id &amp;&amp; isIndex)</w:t>
            </w:r>
          </w:p>
          <w:p w:rsidR="00FD59B4" w:rsidRDefault="00FD59B4" w:rsidP="00FD59B4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    {</w:t>
            </w:r>
          </w:p>
          <w:p w:rsidR="00FD59B4" w:rsidRDefault="00FD59B4" w:rsidP="00FD59B4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 xml:space="preserve">$"Name is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{cNode.NextSibling.InnerText}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IN" w:bidi="hi-IN"/>
              </w:rPr>
              <w:t>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);</w:t>
            </w:r>
          </w:p>
          <w:p w:rsidR="00FD59B4" w:rsidRDefault="00FD59B4" w:rsidP="00FD59B4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    }</w:t>
            </w:r>
          </w:p>
          <w:p w:rsidR="00FD59B4" w:rsidRDefault="00FD59B4" w:rsidP="00FD59B4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    }</w:t>
            </w:r>
          </w:p>
          <w:p w:rsidR="00FD59B4" w:rsidRDefault="00FD59B4" w:rsidP="00FD59B4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}</w:t>
            </w:r>
          </w:p>
          <w:p w:rsidR="00FD59B4" w:rsidRDefault="00FD59B4" w:rsidP="00FD59B4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    Console.ReadLine();</w:t>
            </w:r>
          </w:p>
          <w:p w:rsidR="00FD59B4" w:rsidRDefault="00FD59B4" w:rsidP="00FD59B4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    }</w:t>
            </w:r>
          </w:p>
          <w:p w:rsidR="00FD59B4" w:rsidRDefault="00FD59B4" w:rsidP="00FD59B4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 xml:space="preserve">    }</w:t>
            </w:r>
          </w:p>
          <w:p w:rsidR="00DB5EA0" w:rsidRPr="00FE6CE7" w:rsidRDefault="00FD59B4" w:rsidP="008C594F">
            <w:pPr>
              <w:autoSpaceDE w:val="0"/>
              <w:autoSpaceDN w:val="0"/>
              <w:adjustRightInd w:val="0"/>
              <w:spacing w:before="0"/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IN" w:bidi="hi-IN"/>
              </w:rPr>
              <w:t>}</w:t>
            </w:r>
          </w:p>
        </w:tc>
      </w:tr>
      <w:tr w:rsidR="00DB5EA0" w:rsidTr="008C5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6" w:type="dxa"/>
          </w:tcPr>
          <w:p w:rsidR="00DB5EA0" w:rsidRDefault="00DB5EA0" w:rsidP="008C594F">
            <w:r>
              <w:t>Output:</w:t>
            </w:r>
          </w:p>
        </w:tc>
      </w:tr>
      <w:tr w:rsidR="00DB5EA0" w:rsidTr="008C594F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36" w:type="dxa"/>
          </w:tcPr>
          <w:p w:rsidR="00DB5EA0" w:rsidRDefault="00FD59B4" w:rsidP="008C594F">
            <w:r>
              <w:rPr>
                <w:noProof/>
                <w:lang w:val="en-IN" w:eastAsia="en-IN" w:bidi="hi-IN"/>
              </w:rPr>
              <w:drawing>
                <wp:inline distT="0" distB="0" distL="0" distR="0" wp14:anchorId="5A031A73" wp14:editId="371A077C">
                  <wp:extent cx="2886075" cy="10477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B5EA0" w:rsidRDefault="00DB5EA0" w:rsidP="00FE6CE7">
      <w:bookmarkStart w:id="0" w:name="_GoBack"/>
      <w:bookmarkEnd w:id="0"/>
    </w:p>
    <w:sectPr w:rsidR="00DB5EA0" w:rsidSect="009B0674">
      <w:footerReference w:type="default" r:id="rId11"/>
      <w:headerReference w:type="first" r:id="rId12"/>
      <w:pgSz w:w="12240" w:h="15840"/>
      <w:pgMar w:top="1440" w:right="3600" w:bottom="1800" w:left="1440" w:header="720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328D" w:rsidRDefault="00FF328D">
      <w:pPr>
        <w:spacing w:line="240" w:lineRule="auto"/>
      </w:pPr>
      <w:r>
        <w:separator/>
      </w:r>
    </w:p>
  </w:endnote>
  <w:endnote w:type="continuationSeparator" w:id="0">
    <w:p w:rsidR="00FF328D" w:rsidRDefault="00FF32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77124121"/>
      <w:docPartObj>
        <w:docPartGallery w:val="Page Numbers (Bottom of Page)"/>
        <w:docPartUnique/>
      </w:docPartObj>
    </w:sdtPr>
    <w:sdtContent>
      <w:p w:rsidR="008C594F" w:rsidRPr="00190922" w:rsidRDefault="008C594F" w:rsidP="00190922">
        <w:pPr>
          <w:pStyle w:val="Footer"/>
        </w:pPr>
        <w:r w:rsidRPr="00190922">
          <w:fldChar w:fldCharType="begin"/>
        </w:r>
        <w:r w:rsidRPr="00190922">
          <w:instrText xml:space="preserve"> PAGE   \* MERGEFORMAT </w:instrText>
        </w:r>
        <w:r w:rsidRPr="00190922">
          <w:fldChar w:fldCharType="separate"/>
        </w:r>
        <w:r w:rsidR="005B64E3">
          <w:rPr>
            <w:noProof/>
          </w:rPr>
          <w:t>6</w:t>
        </w:r>
        <w:r w:rsidRPr="00190922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328D" w:rsidRDefault="00FF328D">
      <w:pPr>
        <w:spacing w:line="240" w:lineRule="auto"/>
      </w:pPr>
      <w:r>
        <w:separator/>
      </w:r>
    </w:p>
  </w:footnote>
  <w:footnote w:type="continuationSeparator" w:id="0">
    <w:p w:rsidR="00FF328D" w:rsidRDefault="00FF32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94F" w:rsidRDefault="008C594F">
    <w:pPr>
      <w:pStyle w:val="Header"/>
    </w:pPr>
    <w:r>
      <w:rPr>
        <w:noProof/>
        <w:lang w:val="en-IN" w:eastAsia="en-IN" w:bidi="hi-IN"/>
      </w:rPr>
      <w:drawing>
        <wp:anchor distT="0" distB="0" distL="114300" distR="114300" simplePos="0" relativeHeight="251659264" behindDoc="1" locked="0" layoutInCell="1" allowOverlap="1" wp14:anchorId="299B0F70" wp14:editId="3CAC02DF">
          <wp:simplePos x="0" y="0"/>
          <wp:positionH relativeFrom="page">
            <wp:align>left</wp:align>
          </wp:positionH>
          <wp:positionV relativeFrom="page">
            <wp:posOffset>320040</wp:posOffset>
          </wp:positionV>
          <wp:extent cx="5129784" cy="7397496"/>
          <wp:effectExtent l="19050" t="0" r="13970" b="3023235"/>
          <wp:wrapNone/>
          <wp:docPr id="8" name="Picture 8" descr="Butterf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utterfly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083" t="20367" r="18423" b="21667"/>
                  <a:stretch/>
                </pic:blipFill>
                <pic:spPr bwMode="auto">
                  <a:xfrm>
                    <a:off x="0" y="0"/>
                    <a:ext cx="5129784" cy="7397496"/>
                  </a:xfrm>
                  <a:prstGeom prst="rect">
                    <a:avLst/>
                  </a:prstGeom>
                  <a:ln>
                    <a:noFill/>
                  </a:ln>
                  <a:effectLst>
                    <a:reflection blurRad="6350" stA="50000" endA="275" endPos="40000" dist="101600" dir="5400000" sy="-100000" algn="bl" rotWithShape="0"/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93ACA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5A1E34" w:themeColor="accent1" w:themeShade="80"/>
      </w:rPr>
    </w:lvl>
  </w:abstractNum>
  <w:abstractNum w:abstractNumId="10" w15:restartNumberingAfterBreak="0">
    <w:nsid w:val="07AC7D6F"/>
    <w:multiLevelType w:val="hybridMultilevel"/>
    <w:tmpl w:val="EC60A3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17A6DB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E719DC"/>
    <w:multiLevelType w:val="multilevel"/>
    <w:tmpl w:val="ECC8700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8A5336A"/>
    <w:multiLevelType w:val="hybridMultilevel"/>
    <w:tmpl w:val="EC60A3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1"/>
  </w:num>
  <w:num w:numId="5">
    <w:abstractNumId w:val="13"/>
  </w:num>
  <w:num w:numId="6">
    <w:abstractNumId w:val="14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CE7"/>
    <w:rsid w:val="00016917"/>
    <w:rsid w:val="000228C0"/>
    <w:rsid w:val="00122300"/>
    <w:rsid w:val="00164D64"/>
    <w:rsid w:val="001668E8"/>
    <w:rsid w:val="00190922"/>
    <w:rsid w:val="00192BA9"/>
    <w:rsid w:val="001C30B8"/>
    <w:rsid w:val="002D6D73"/>
    <w:rsid w:val="002F1C41"/>
    <w:rsid w:val="00333CD5"/>
    <w:rsid w:val="00392837"/>
    <w:rsid w:val="003A0CF7"/>
    <w:rsid w:val="003C1E78"/>
    <w:rsid w:val="003E1CD2"/>
    <w:rsid w:val="00430D21"/>
    <w:rsid w:val="0047082C"/>
    <w:rsid w:val="00492067"/>
    <w:rsid w:val="004B6774"/>
    <w:rsid w:val="00541D83"/>
    <w:rsid w:val="00566A88"/>
    <w:rsid w:val="00587B98"/>
    <w:rsid w:val="005B64E3"/>
    <w:rsid w:val="0068204C"/>
    <w:rsid w:val="006C287D"/>
    <w:rsid w:val="006E4ED3"/>
    <w:rsid w:val="00712D08"/>
    <w:rsid w:val="00717041"/>
    <w:rsid w:val="00776ECC"/>
    <w:rsid w:val="007A0A5B"/>
    <w:rsid w:val="007B00EB"/>
    <w:rsid w:val="007B5BFF"/>
    <w:rsid w:val="008456BA"/>
    <w:rsid w:val="00882E6A"/>
    <w:rsid w:val="008C594F"/>
    <w:rsid w:val="009466EC"/>
    <w:rsid w:val="009B0674"/>
    <w:rsid w:val="00AA480C"/>
    <w:rsid w:val="00AD3709"/>
    <w:rsid w:val="00B46725"/>
    <w:rsid w:val="00BB7A2E"/>
    <w:rsid w:val="00DA3BDC"/>
    <w:rsid w:val="00DB5EA0"/>
    <w:rsid w:val="00EF74E1"/>
    <w:rsid w:val="00F72A56"/>
    <w:rsid w:val="00FC7FAC"/>
    <w:rsid w:val="00FD59B4"/>
    <w:rsid w:val="00FE6CE7"/>
    <w:rsid w:val="00FF328D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C42632-C895-4B4D-9872-64B80F1C9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68E8"/>
  </w:style>
  <w:style w:type="paragraph" w:styleId="Heading1">
    <w:name w:val="heading 1"/>
    <w:basedOn w:val="Normal"/>
    <w:link w:val="Heading1Char"/>
    <w:uiPriority w:val="9"/>
    <w:qFormat/>
    <w:rsid w:val="001668E8"/>
    <w:pPr>
      <w:keepNext/>
      <w:keepLines/>
      <w:pBdr>
        <w:top w:val="single" w:sz="2" w:space="4" w:color="B53D68" w:themeColor="accent1"/>
        <w:left w:val="single" w:sz="2" w:space="4" w:color="B53D68" w:themeColor="accent1"/>
        <w:bottom w:val="single" w:sz="2" w:space="4" w:color="B53D68" w:themeColor="accent1"/>
        <w:right w:val="single" w:sz="2" w:space="4" w:color="B53D68" w:themeColor="accent1"/>
      </w:pBdr>
      <w:shd w:val="clear" w:color="auto" w:fill="B53D68" w:themeFill="accent1"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</w:rPr>
  </w:style>
  <w:style w:type="paragraph" w:styleId="Heading2">
    <w:name w:val="heading 2"/>
    <w:basedOn w:val="Normal"/>
    <w:link w:val="Heading2Char"/>
    <w:uiPriority w:val="9"/>
    <w:unhideWhenUsed/>
    <w:qFormat/>
    <w:rsid w:val="001668E8"/>
    <w:pPr>
      <w:keepNext/>
      <w:keepLines/>
      <w:pBdr>
        <w:top w:val="single" w:sz="2" w:space="4" w:color="F1D7E0" w:themeColor="accent2"/>
        <w:left w:val="single" w:sz="2" w:space="4" w:color="F1D7E0" w:themeColor="accent2"/>
        <w:bottom w:val="single" w:sz="2" w:space="4" w:color="F1D7E0" w:themeColor="accent2"/>
        <w:right w:val="single" w:sz="2" w:space="4" w:color="F1D7E0" w:themeColor="accent2"/>
      </w:pBdr>
      <w:shd w:val="clear" w:color="auto" w:fill="F1D7E0" w:themeFill="accent2"/>
      <w:spacing w:before="200" w:after="200" w:line="240" w:lineRule="auto"/>
      <w:contextualSpacing/>
      <w:outlineLvl w:val="1"/>
    </w:pPr>
    <w:rPr>
      <w:caps/>
    </w:rPr>
  </w:style>
  <w:style w:type="paragraph" w:styleId="Heading3">
    <w:name w:val="heading 3"/>
    <w:basedOn w:val="Normal"/>
    <w:link w:val="Heading3Char"/>
    <w:uiPriority w:val="9"/>
    <w:unhideWhenUsed/>
    <w:qFormat/>
    <w:rsid w:val="001668E8"/>
    <w:pPr>
      <w:keepNext/>
      <w:keepLines/>
      <w:pBdr>
        <w:top w:val="single" w:sz="8" w:space="1" w:color="F1D7E0" w:themeColor="accent2"/>
        <w:left w:val="single" w:sz="8" w:space="4" w:color="F1D7E0" w:themeColor="accent2"/>
      </w:pBdr>
      <w:spacing w:before="200" w:after="60" w:line="240" w:lineRule="auto"/>
      <w:contextualSpacing/>
      <w:outlineLvl w:val="2"/>
    </w:pPr>
    <w:rPr>
      <w:caps/>
      <w:color w:val="5A1E3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ECC"/>
    <w:rPr>
      <w:rFonts w:ascii="Segoe UI" w:hAnsi="Segoe UI" w:cs="Segoe UI"/>
      <w:szCs w:val="18"/>
    </w:rPr>
  </w:style>
  <w:style w:type="character" w:styleId="PlaceholderText">
    <w:name w:val="Placeholder Text"/>
    <w:basedOn w:val="DefaultParagraphFont"/>
    <w:uiPriority w:val="99"/>
    <w:semiHidden/>
    <w:rsid w:val="00776ECC"/>
    <w:rPr>
      <w:color w:val="404040" w:themeColor="text1" w:themeTint="BF"/>
    </w:rPr>
  </w:style>
  <w:style w:type="paragraph" w:styleId="Title">
    <w:name w:val="Title"/>
    <w:basedOn w:val="Normal"/>
    <w:link w:val="TitleChar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Normal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66A8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A88"/>
  </w:style>
  <w:style w:type="paragraph" w:styleId="Footer">
    <w:name w:val="footer"/>
    <w:basedOn w:val="Normal"/>
    <w:link w:val="FooterChar"/>
    <w:uiPriority w:val="99"/>
    <w:unhideWhenUsed/>
    <w:rsid w:val="00492067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492067"/>
    <w:rPr>
      <w:b/>
      <w:color w:val="FFFFFF" w:themeColor="background1"/>
      <w:sz w:val="28"/>
      <w:shd w:val="clear" w:color="auto" w:fill="946204" w:themeFill="accent4" w:themeFillShade="80"/>
    </w:rPr>
  </w:style>
  <w:style w:type="character" w:customStyle="1" w:styleId="Heading1Char">
    <w:name w:val="Heading 1 Char"/>
    <w:basedOn w:val="DefaultParagraphFont"/>
    <w:link w:val="Heading1"/>
    <w:uiPriority w:val="9"/>
    <w:rsid w:val="001668E8"/>
    <w:rPr>
      <w:rFonts w:asciiTheme="majorHAnsi" w:eastAsiaTheme="majorEastAsia" w:hAnsiTheme="majorHAnsi" w:cstheme="majorBidi"/>
      <w:b/>
      <w:bCs/>
      <w:caps/>
      <w:color w:val="FFFFFF" w:themeColor="background1"/>
      <w:shd w:val="clear" w:color="auto" w:fill="B53D6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668E8"/>
    <w:rPr>
      <w:caps/>
      <w:shd w:val="clear" w:color="auto" w:fill="F1D7E0" w:themeFill="accent2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05050" w:themeColor="text2"/>
    </w:rPr>
  </w:style>
  <w:style w:type="character" w:customStyle="1" w:styleId="Heading3Char">
    <w:name w:val="Heading 3 Char"/>
    <w:basedOn w:val="DefaultParagraphFont"/>
    <w:link w:val="Heading3"/>
    <w:uiPriority w:val="9"/>
    <w:rsid w:val="001668E8"/>
    <w:rPr>
      <w:caps/>
      <w:color w:val="5A1E3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/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6ECC"/>
    <w:pPr>
      <w:spacing w:before="0" w:after="200" w:line="240" w:lineRule="auto"/>
    </w:pPr>
    <w:rPr>
      <w:i/>
      <w:iCs/>
      <w:color w:val="505050" w:themeColor="text2"/>
      <w:szCs w:val="18"/>
    </w:rPr>
  </w:style>
  <w:style w:type="paragraph" w:customStyle="1" w:styleId="ContactHeading">
    <w:name w:val="Contact Heading"/>
    <w:basedOn w:val="Normal"/>
    <w:next w:val="ContactInfo"/>
    <w:uiPriority w:val="2"/>
    <w:qFormat/>
    <w:rsid w:val="001C30B8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76ECC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76EC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6EC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6EC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EC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6EC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6EC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EC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EC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76EC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76ECC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E4AEC1" w:themeColor="accent1" w:themeTint="66"/>
        <w:left w:val="single" w:sz="4" w:space="0" w:color="E4AEC1" w:themeColor="accent1" w:themeTint="66"/>
        <w:bottom w:val="single" w:sz="4" w:space="0" w:color="E4AEC1" w:themeColor="accent1" w:themeTint="66"/>
        <w:right w:val="single" w:sz="4" w:space="0" w:color="E4AEC1" w:themeColor="accent1" w:themeTint="66"/>
        <w:insideH w:val="single" w:sz="4" w:space="0" w:color="E4AEC1" w:themeColor="accent1" w:themeTint="66"/>
        <w:insideV w:val="single" w:sz="4" w:space="0" w:color="E4AEC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686A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686A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D686A3" w:themeColor="accent1" w:themeTint="99"/>
        <w:left w:val="single" w:sz="4" w:space="0" w:color="D686A3" w:themeColor="accent1" w:themeTint="99"/>
        <w:bottom w:val="single" w:sz="4" w:space="0" w:color="D686A3" w:themeColor="accent1" w:themeTint="99"/>
        <w:right w:val="single" w:sz="4" w:space="0" w:color="D686A3" w:themeColor="accent1" w:themeTint="99"/>
        <w:insideH w:val="single" w:sz="4" w:space="0" w:color="D686A3" w:themeColor="accent1" w:themeTint="99"/>
        <w:insideV w:val="single" w:sz="4" w:space="0" w:color="D686A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3D68" w:themeColor="accent1"/>
          <w:left w:val="single" w:sz="4" w:space="0" w:color="B53D68" w:themeColor="accent1"/>
          <w:bottom w:val="single" w:sz="4" w:space="0" w:color="B53D68" w:themeColor="accent1"/>
          <w:right w:val="single" w:sz="4" w:space="0" w:color="B53D68" w:themeColor="accent1"/>
          <w:insideH w:val="nil"/>
          <w:insideV w:val="nil"/>
        </w:tcBorders>
        <w:shd w:val="clear" w:color="auto" w:fill="B53D68" w:themeFill="accent1"/>
      </w:tcPr>
    </w:tblStylePr>
    <w:tblStylePr w:type="lastRow">
      <w:rPr>
        <w:b/>
        <w:bCs/>
      </w:rPr>
      <w:tblPr/>
      <w:tcPr>
        <w:tcBorders>
          <w:top w:val="double" w:sz="4" w:space="0" w:color="B53D6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6E0" w:themeFill="accent1" w:themeFillTint="33"/>
      </w:tcPr>
    </w:tblStylePr>
    <w:tblStylePr w:type="band1Horz">
      <w:tblPr/>
      <w:tcPr>
        <w:shd w:val="clear" w:color="auto" w:fill="F1D6E0" w:themeFill="accent1" w:themeFillTint="33"/>
      </w:tcPr>
    </w:tblStylePr>
  </w:style>
  <w:style w:type="table" w:styleId="GridTable2">
    <w:name w:val="Grid Table 2"/>
    <w:basedOn w:val="TableNormal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FCBA8A" w:themeColor="accent5" w:themeTint="99"/>
        <w:left w:val="single" w:sz="4" w:space="0" w:color="FCBA8A" w:themeColor="accent5" w:themeTint="99"/>
        <w:bottom w:val="single" w:sz="4" w:space="0" w:color="FCBA8A" w:themeColor="accent5" w:themeTint="99"/>
        <w:right w:val="single" w:sz="4" w:space="0" w:color="FCBA8A" w:themeColor="accent5" w:themeTint="99"/>
        <w:insideH w:val="single" w:sz="4" w:space="0" w:color="FCBA8A" w:themeColor="accent5" w:themeTint="99"/>
        <w:insideV w:val="single" w:sz="4" w:space="0" w:color="FCBA8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7D8" w:themeFill="accent5" w:themeFillTint="33"/>
      </w:tcPr>
    </w:tblStylePr>
    <w:tblStylePr w:type="band1Horz">
      <w:tblPr/>
      <w:tcPr>
        <w:shd w:val="clear" w:color="auto" w:fill="FEE7D8" w:themeFill="accent5" w:themeFillTint="33"/>
      </w:tcPr>
    </w:tblStylePr>
    <w:tblStylePr w:type="neCell">
      <w:tblPr/>
      <w:tcPr>
        <w:tcBorders>
          <w:bottom w:val="single" w:sz="4" w:space="0" w:color="FCBA8A" w:themeColor="accent5" w:themeTint="99"/>
        </w:tcBorders>
      </w:tcPr>
    </w:tblStylePr>
    <w:tblStylePr w:type="nwCell">
      <w:tblPr/>
      <w:tcPr>
        <w:tcBorders>
          <w:bottom w:val="single" w:sz="4" w:space="0" w:color="FCBA8A" w:themeColor="accent5" w:themeTint="99"/>
        </w:tcBorders>
      </w:tcPr>
    </w:tblStylePr>
    <w:tblStylePr w:type="seCell">
      <w:tblPr/>
      <w:tcPr>
        <w:tcBorders>
          <w:top w:val="single" w:sz="4" w:space="0" w:color="FCBA8A" w:themeColor="accent5" w:themeTint="99"/>
        </w:tcBorders>
      </w:tcPr>
    </w:tblStylePr>
    <w:tblStylePr w:type="swCell">
      <w:tblPr/>
      <w:tcPr>
        <w:tcBorders>
          <w:top w:val="single" w:sz="4" w:space="0" w:color="FCBA8A" w:themeColor="accent5" w:themeTint="99"/>
        </w:tcBorders>
      </w:tcPr>
    </w:tblStylePr>
  </w:style>
  <w:style w:type="table" w:styleId="ListTable1Light-Accent4">
    <w:name w:val="List Table 1 Light Accent 4"/>
    <w:basedOn w:val="TableNormal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D38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D38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D7" w:themeFill="accent4" w:themeFillTint="33"/>
      </w:tcPr>
    </w:tblStylePr>
    <w:tblStylePr w:type="band1Horz">
      <w:tblPr/>
      <w:tcPr>
        <w:shd w:val="clear" w:color="auto" w:fill="FDF0D7" w:themeFill="accent4" w:themeFillTint="33"/>
      </w:tcPr>
    </w:tblStylePr>
  </w:style>
  <w:style w:type="table" w:styleId="GridTable3">
    <w:name w:val="Grid Table 3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F72A56"/>
    <w:rPr>
      <w:color w:val="5A1E34" w:themeColor="accent1" w:themeShade="80"/>
      <w:u w:val="single"/>
    </w:rPr>
  </w:style>
  <w:style w:type="table" w:styleId="GridTable4-Accent6">
    <w:name w:val="Grid Table 4 Accent 6"/>
    <w:basedOn w:val="TableNormal"/>
    <w:uiPriority w:val="49"/>
    <w:rsid w:val="00FE6CE7"/>
    <w:pPr>
      <w:spacing w:line="240" w:lineRule="auto"/>
    </w:pPr>
    <w:tblPr>
      <w:tblStyleRowBandSize w:val="1"/>
      <w:tblStyleColBandSize w:val="1"/>
      <w:tblBorders>
        <w:top w:val="single" w:sz="4" w:space="0" w:color="CD6A8E" w:themeColor="accent6" w:themeTint="99"/>
        <w:left w:val="single" w:sz="4" w:space="0" w:color="CD6A8E" w:themeColor="accent6" w:themeTint="99"/>
        <w:bottom w:val="single" w:sz="4" w:space="0" w:color="CD6A8E" w:themeColor="accent6" w:themeTint="99"/>
        <w:right w:val="single" w:sz="4" w:space="0" w:color="CD6A8E" w:themeColor="accent6" w:themeTint="99"/>
        <w:insideH w:val="single" w:sz="4" w:space="0" w:color="CD6A8E" w:themeColor="accent6" w:themeTint="99"/>
        <w:insideV w:val="single" w:sz="4" w:space="0" w:color="CD6A8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72D4E" w:themeColor="accent6"/>
          <w:left w:val="single" w:sz="4" w:space="0" w:color="872D4E" w:themeColor="accent6"/>
          <w:bottom w:val="single" w:sz="4" w:space="0" w:color="872D4E" w:themeColor="accent6"/>
          <w:right w:val="single" w:sz="4" w:space="0" w:color="872D4E" w:themeColor="accent6"/>
          <w:insideH w:val="nil"/>
          <w:insideV w:val="nil"/>
        </w:tcBorders>
        <w:shd w:val="clear" w:color="auto" w:fill="872D4E" w:themeFill="accent6"/>
      </w:tcPr>
    </w:tblStylePr>
    <w:tblStylePr w:type="lastRow">
      <w:rPr>
        <w:b/>
        <w:bCs/>
      </w:rPr>
      <w:tblPr/>
      <w:tcPr>
        <w:tcBorders>
          <w:top w:val="double" w:sz="4" w:space="0" w:color="872D4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CDD9" w:themeFill="accent6" w:themeFillTint="33"/>
      </w:tcPr>
    </w:tblStylePr>
    <w:tblStylePr w:type="band1Horz">
      <w:tblPr/>
      <w:tcPr>
        <w:shd w:val="clear" w:color="auto" w:fill="EECDD9" w:themeFill="accent6" w:themeFillTint="33"/>
      </w:tcPr>
    </w:tblStylePr>
  </w:style>
  <w:style w:type="paragraph" w:styleId="ListParagraph">
    <w:name w:val="List Paragraph"/>
    <w:basedOn w:val="Normal"/>
    <w:uiPriority w:val="34"/>
    <w:unhideWhenUsed/>
    <w:qFormat/>
    <w:rsid w:val="00FE6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rya\AppData\Roaming\Microsoft\Templates\Student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1F4E79" w:themeColor="accent1" w:themeShade="80"/>
      </w:rPr>
    </w:lvl>
  </w:abstractNum>
  <w:num w:numId="1">
    <w:abstractNumId w:val="0"/>
    <w:lvlOverride w:ilvl="0">
      <w:startOverride w:val="1"/>
    </w:lvlOverride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573"/>
    <w:rsid w:val="00F4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63A0394EA66436A84AE4F4BB9CA8153">
    <w:name w:val="063A0394EA66436A84AE4F4BB9CA8153"/>
    <w:rPr>
      <w:rFonts w:cs="Mangal"/>
    </w:rPr>
  </w:style>
  <w:style w:type="paragraph" w:customStyle="1" w:styleId="73868CCFD36A451EAEEF763B5FE40CFF">
    <w:name w:val="73868CCFD36A451EAEEF763B5FE40CFF"/>
    <w:rPr>
      <w:rFonts w:cs="Mangal"/>
    </w:rPr>
  </w:style>
  <w:style w:type="paragraph" w:customStyle="1" w:styleId="3E25F53B92824897B1FD84CC54C813F1">
    <w:name w:val="3E25F53B92824897B1FD84CC54C813F1"/>
    <w:rPr>
      <w:rFonts w:cs="Mangal"/>
    </w:rPr>
  </w:style>
  <w:style w:type="paragraph" w:customStyle="1" w:styleId="76CEA1ABBB9A42B4AE75B3BA15B212F0">
    <w:name w:val="76CEA1ABBB9A42B4AE75B3BA15B212F0"/>
    <w:rPr>
      <w:rFonts w:cs="Mangal"/>
    </w:rPr>
  </w:style>
  <w:style w:type="paragraph" w:customStyle="1" w:styleId="BEFD9C99F037470782123F5194214064">
    <w:name w:val="BEFD9C99F037470782123F5194214064"/>
    <w:rPr>
      <w:rFonts w:cs="Mangal"/>
    </w:rPr>
  </w:style>
  <w:style w:type="paragraph" w:customStyle="1" w:styleId="1A0BEF861CCA4ECBB1017DED20B3035C">
    <w:name w:val="1A0BEF861CCA4ECBB1017DED20B3035C"/>
    <w:rPr>
      <w:rFonts w:cs="Mangal"/>
    </w:rPr>
  </w:style>
  <w:style w:type="paragraph" w:customStyle="1" w:styleId="6824779A7471499AB17A5342A3E3A747">
    <w:name w:val="6824779A7471499AB17A5342A3E3A747"/>
    <w:rPr>
      <w:rFonts w:cs="Mangal"/>
    </w:rPr>
  </w:style>
  <w:style w:type="paragraph" w:styleId="ListBullet">
    <w:name w:val="List Bullet"/>
    <w:basedOn w:val="Normal"/>
    <w:uiPriority w:val="11"/>
    <w:qFormat/>
    <w:pPr>
      <w:numPr>
        <w:numId w:val="1"/>
      </w:numPr>
      <w:spacing w:before="120" w:after="0" w:line="264" w:lineRule="auto"/>
    </w:pPr>
    <w:rPr>
      <w:rFonts w:cstheme="minorBidi"/>
      <w:color w:val="44546A" w:themeColor="text2"/>
      <w:szCs w:val="22"/>
      <w:lang w:val="en-US" w:eastAsia="ja-JP" w:bidi="ar-SA"/>
    </w:rPr>
  </w:style>
  <w:style w:type="paragraph" w:customStyle="1" w:styleId="E44FC27D4E904513A44B8D9BB04D35BD">
    <w:name w:val="E44FC27D4E904513A44B8D9BB04D35BD"/>
    <w:rPr>
      <w:rFonts w:cs="Mangal"/>
    </w:rPr>
  </w:style>
  <w:style w:type="paragraph" w:customStyle="1" w:styleId="EDA5FC83A3C641B79BBC77D52017384C">
    <w:name w:val="EDA5FC83A3C641B79BBC77D52017384C"/>
    <w:rPr>
      <w:rFonts w:cs="Mangal"/>
    </w:rPr>
  </w:style>
  <w:style w:type="paragraph" w:customStyle="1" w:styleId="BC6BAC446B6F441CA23BCEAB9FF9A45B">
    <w:name w:val="BC6BAC446B6F441CA23BCEAB9FF9A45B"/>
    <w:rPr>
      <w:rFonts w:cs="Mangal"/>
    </w:rPr>
  </w:style>
  <w:style w:type="paragraph" w:customStyle="1" w:styleId="2CEA16FD7ACF473384148AF9FAE43286">
    <w:name w:val="2CEA16FD7ACF473384148AF9FAE43286"/>
    <w:rPr>
      <w:rFonts w:cs="Mangal"/>
    </w:rPr>
  </w:style>
  <w:style w:type="paragraph" w:customStyle="1" w:styleId="92633CBDB218453EA3A934DEB2E7F833">
    <w:name w:val="92633CBDB218453EA3A934DEB2E7F833"/>
    <w:rPr>
      <w:rFonts w:cs="Mangal"/>
    </w:rPr>
  </w:style>
  <w:style w:type="paragraph" w:customStyle="1" w:styleId="15F0542838D84D22900448A64E6D2CED">
    <w:name w:val="15F0542838D84D22900448A64E6D2CED"/>
    <w:rPr>
      <w:rFonts w:cs="Mangal"/>
    </w:rPr>
  </w:style>
  <w:style w:type="paragraph" w:customStyle="1" w:styleId="4F861BB832AE4248B596DD312EE3A108">
    <w:name w:val="4F861BB832AE4248B596DD312EE3A108"/>
    <w:rPr>
      <w:rFonts w:cs="Mang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tterfly Report">
      <a:dk1>
        <a:srgbClr val="000000"/>
      </a:dk1>
      <a:lt1>
        <a:sysClr val="window" lastClr="FFFFFF"/>
      </a:lt1>
      <a:dk2>
        <a:srgbClr val="505050"/>
      </a:dk2>
      <a:lt2>
        <a:srgbClr val="DDDDDD"/>
      </a:lt2>
      <a:accent1>
        <a:srgbClr val="B53D68"/>
      </a:accent1>
      <a:accent2>
        <a:srgbClr val="F1D7E0"/>
      </a:accent2>
      <a:accent3>
        <a:srgbClr val="55E4DA"/>
      </a:accent3>
      <a:accent4>
        <a:srgbClr val="F9B639"/>
      </a:accent4>
      <a:accent5>
        <a:srgbClr val="FA8D3D"/>
      </a:accent5>
      <a:accent6>
        <a:srgbClr val="872D4E"/>
      </a:accent6>
      <a:hlink>
        <a:srgbClr val="872D4E"/>
      </a:hlink>
      <a:folHlink>
        <a:srgbClr val="7F7F7F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report.dotx</Template>
  <TotalTime>1806</TotalTime>
  <Pages>7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suryateja chandolu</dc:creator>
  <cp:lastModifiedBy>Microsoft account</cp:lastModifiedBy>
  <cp:revision>10</cp:revision>
  <dcterms:created xsi:type="dcterms:W3CDTF">2022-02-17T06:23:00Z</dcterms:created>
  <dcterms:modified xsi:type="dcterms:W3CDTF">2022-02-18T13:28:00Z</dcterms:modified>
  <cp:contentStatus/>
</cp:coreProperties>
</file>