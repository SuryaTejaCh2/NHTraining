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725" w:rsidRPr="007B5BFF" w:rsidRDefault="00447722" w:rsidP="00447722">
      <w:pPr>
        <w:pStyle w:val="Title"/>
      </w:pPr>
      <w:r>
        <w:t>Feb 21</w:t>
      </w:r>
      <w:r w:rsidRPr="008A3355">
        <w:t>th Assignment</w:t>
      </w:r>
    </w:p>
    <w:p w:rsidR="00B46725" w:rsidRDefault="00B46725" w:rsidP="00B46725">
      <w:pPr>
        <w:pStyle w:val="ContactHeading"/>
      </w:pPr>
      <w:r>
        <w:t>By</w:t>
      </w:r>
    </w:p>
    <w:p w:rsidR="002D6D73" w:rsidRDefault="00447722" w:rsidP="00447722">
      <w:pPr>
        <w:pStyle w:val="ContactInfo"/>
      </w:pPr>
      <w:r>
        <w:t>Surya Teja Chandolu</w:t>
      </w:r>
    </w:p>
    <w:p w:rsidR="009B0674" w:rsidRDefault="009B0674" w:rsidP="00447722"/>
    <w:tbl>
      <w:tblPr>
        <w:tblStyle w:val="GridTable4-Accent6"/>
        <w:tblW w:w="9428" w:type="dxa"/>
        <w:tblLook w:val="04A0" w:firstRow="1" w:lastRow="0" w:firstColumn="1" w:lastColumn="0" w:noHBand="0" w:noVBand="1"/>
      </w:tblPr>
      <w:tblGrid>
        <w:gridCol w:w="9428"/>
      </w:tblGrid>
      <w:tr w:rsidR="00447722" w:rsidTr="00447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8" w:type="dxa"/>
          </w:tcPr>
          <w:p w:rsidR="00447722" w:rsidRPr="00447722" w:rsidRDefault="00447722" w:rsidP="00447722">
            <w:pPr>
              <w:pStyle w:val="ListParagraph"/>
              <w:numPr>
                <w:ilvl w:val="0"/>
                <w:numId w:val="16"/>
              </w:numPr>
            </w:pPr>
            <w:r w:rsidRPr="00447722">
              <w:lastRenderedPageBreak/>
              <w:t>Update your Visual Studio with .Net Framework Templates</w:t>
            </w:r>
          </w:p>
        </w:tc>
      </w:tr>
      <w:tr w:rsidR="00447722" w:rsidTr="00447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8" w:type="dxa"/>
          </w:tcPr>
          <w:p w:rsidR="00447722" w:rsidRDefault="00447722" w:rsidP="00447722">
            <w:r>
              <w:rPr>
                <w:noProof/>
                <w:lang w:val="en-IN" w:eastAsia="en-IN" w:bidi="hi-IN"/>
              </w:rPr>
              <w:drawing>
                <wp:inline distT="0" distB="0" distL="0" distR="0" wp14:anchorId="74D90846" wp14:editId="0B465514">
                  <wp:extent cx="4572000" cy="231711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317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7722" w:rsidRDefault="00447722" w:rsidP="00447722"/>
    <w:p w:rsidR="00447722" w:rsidRDefault="00447722" w:rsidP="00447722"/>
    <w:tbl>
      <w:tblPr>
        <w:tblStyle w:val="GridTable4-Accent6"/>
        <w:tblW w:w="9428" w:type="dxa"/>
        <w:tblLook w:val="04A0" w:firstRow="1" w:lastRow="0" w:firstColumn="1" w:lastColumn="0" w:noHBand="0" w:noVBand="1"/>
      </w:tblPr>
      <w:tblGrid>
        <w:gridCol w:w="9428"/>
      </w:tblGrid>
      <w:tr w:rsidR="00447722" w:rsidRPr="00447722" w:rsidTr="006E2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8" w:type="dxa"/>
          </w:tcPr>
          <w:p w:rsidR="00447722" w:rsidRPr="00447722" w:rsidRDefault="00447722" w:rsidP="00447722">
            <w:pPr>
              <w:pStyle w:val="ListParagraph"/>
              <w:numPr>
                <w:ilvl w:val="0"/>
                <w:numId w:val="16"/>
              </w:numPr>
            </w:pPr>
            <w:r w:rsidRPr="00447722">
              <w:t>Create a web service for Mathematical Operations. Example : Factorial, add, mul, div</w:t>
            </w:r>
          </w:p>
        </w:tc>
      </w:tr>
      <w:tr w:rsidR="00447722" w:rsidTr="006E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8" w:type="dxa"/>
          </w:tcPr>
          <w:p w:rsidR="00447722" w:rsidRDefault="00447722" w:rsidP="006E2643">
            <w:r>
              <w:t>Code:</w:t>
            </w:r>
          </w:p>
        </w:tc>
      </w:tr>
      <w:tr w:rsidR="00447722" w:rsidTr="006E2643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8" w:type="dxa"/>
          </w:tcPr>
          <w:p w:rsidR="00447722" w:rsidRDefault="00447722" w:rsidP="00447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System;</w:t>
            </w:r>
          </w:p>
          <w:p w:rsidR="00447722" w:rsidRDefault="00447722" w:rsidP="00447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System.Collections.Generic;</w:t>
            </w:r>
          </w:p>
          <w:p w:rsidR="00447722" w:rsidRDefault="00447722" w:rsidP="00447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System.Linq;</w:t>
            </w:r>
          </w:p>
          <w:p w:rsidR="00447722" w:rsidRDefault="00447722" w:rsidP="00447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System.Web;</w:t>
            </w:r>
          </w:p>
          <w:p w:rsidR="00447722" w:rsidRDefault="00447722" w:rsidP="00447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System.Web.Services;</w:t>
            </w:r>
          </w:p>
          <w:p w:rsidR="00447722" w:rsidRDefault="00447722" w:rsidP="00447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447722" w:rsidRDefault="00447722" w:rsidP="00447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MatheMaticsWebService</w:t>
            </w:r>
          </w:p>
          <w:p w:rsidR="00447722" w:rsidRDefault="00447722" w:rsidP="00447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</w:p>
          <w:p w:rsidR="00447722" w:rsidRDefault="00447722" w:rsidP="00447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&lt;summary&gt;</w:t>
            </w:r>
          </w:p>
          <w:p w:rsidR="00447722" w:rsidRDefault="00447722" w:rsidP="00447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Summary description for MMWeb</w:t>
            </w:r>
          </w:p>
          <w:p w:rsidR="00447722" w:rsidRDefault="00447722" w:rsidP="00447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IN" w:bidi="hi-IN"/>
              </w:rPr>
              <w:t>&lt;/summary&gt;</w:t>
            </w:r>
          </w:p>
          <w:p w:rsidR="00447722" w:rsidRDefault="00447722" w:rsidP="00447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[WebService(Namespace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"http://tempuri.org/"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)]</w:t>
            </w:r>
          </w:p>
          <w:p w:rsidR="00447722" w:rsidRDefault="00447722" w:rsidP="00447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[WebServiceBinding(ConformsTo = WsiProfiles.BasicProfile1_1)]</w:t>
            </w:r>
          </w:p>
          <w:p w:rsidR="00447722" w:rsidRDefault="00447722" w:rsidP="00447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[System.ComponentModel.ToolboxItem(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)]</w:t>
            </w:r>
          </w:p>
          <w:p w:rsidR="00447722" w:rsidRDefault="00447722" w:rsidP="00447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// To allow this Web Service to be called from script, using ASP.NET AJAX, uncomment the following line. </w:t>
            </w:r>
          </w:p>
          <w:p w:rsidR="00447722" w:rsidRDefault="00447722" w:rsidP="00447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// [System.Web.Script.Services.ScriptService]</w:t>
            </w:r>
          </w:p>
          <w:p w:rsidR="00447722" w:rsidRDefault="00447722" w:rsidP="00447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hi-IN"/>
              </w:rPr>
              <w:t>MMWeb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: System.Web.Services.WebService</w:t>
            </w:r>
          </w:p>
          <w:p w:rsidR="00447722" w:rsidRDefault="00447722" w:rsidP="00447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{</w:t>
            </w:r>
          </w:p>
          <w:p w:rsidR="00447722" w:rsidRDefault="00447722" w:rsidP="00447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[WebMethod]</w:t>
            </w:r>
          </w:p>
          <w:p w:rsidR="00447722" w:rsidRDefault="00447722" w:rsidP="00447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Factorial(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n)</w:t>
            </w:r>
          </w:p>
          <w:p w:rsidR="00447722" w:rsidRDefault="00447722" w:rsidP="00447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447722" w:rsidRDefault="00447722" w:rsidP="00447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fact = 1;</w:t>
            </w:r>
          </w:p>
          <w:p w:rsidR="00447722" w:rsidRDefault="00447722" w:rsidP="00447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i = 1; i &lt; n; i++)</w:t>
            </w:r>
          </w:p>
          <w:p w:rsidR="00447722" w:rsidRDefault="00447722" w:rsidP="00447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fact = fact * i;</w:t>
            </w:r>
          </w:p>
          <w:p w:rsidR="00447722" w:rsidRDefault="00447722" w:rsidP="00447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fact;</w:t>
            </w:r>
          </w:p>
          <w:p w:rsidR="00447722" w:rsidRDefault="00447722" w:rsidP="00447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447722" w:rsidRDefault="00447722" w:rsidP="00447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[WebMethod]</w:t>
            </w:r>
          </w:p>
          <w:p w:rsidR="00447722" w:rsidRDefault="00447722" w:rsidP="00447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Add(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b)</w:t>
            </w:r>
          </w:p>
          <w:p w:rsidR="00447722" w:rsidRDefault="00447722" w:rsidP="00447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lastRenderedPageBreak/>
              <w:t xml:space="preserve">        {</w:t>
            </w:r>
          </w:p>
          <w:p w:rsidR="00447722" w:rsidRDefault="00447722" w:rsidP="00447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a + b;</w:t>
            </w:r>
          </w:p>
          <w:p w:rsidR="00447722" w:rsidRDefault="00447722" w:rsidP="00447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447722" w:rsidRDefault="00447722" w:rsidP="00447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[WebMethod]</w:t>
            </w:r>
          </w:p>
          <w:p w:rsidR="00447722" w:rsidRDefault="00447722" w:rsidP="00447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Sub(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b)</w:t>
            </w:r>
          </w:p>
          <w:p w:rsidR="00447722" w:rsidRDefault="00447722" w:rsidP="00447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447722" w:rsidRDefault="00447722" w:rsidP="00447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a - b;</w:t>
            </w:r>
          </w:p>
          <w:p w:rsidR="00447722" w:rsidRDefault="00447722" w:rsidP="00447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447722" w:rsidRDefault="00447722" w:rsidP="00447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[WebMethod]</w:t>
            </w:r>
          </w:p>
          <w:p w:rsidR="00447722" w:rsidRDefault="00447722" w:rsidP="00447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Mul(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b)</w:t>
            </w:r>
          </w:p>
          <w:p w:rsidR="00447722" w:rsidRDefault="00447722" w:rsidP="00447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447722" w:rsidRDefault="00447722" w:rsidP="00447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a * b;</w:t>
            </w:r>
          </w:p>
          <w:p w:rsidR="00447722" w:rsidRDefault="00447722" w:rsidP="00447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447722" w:rsidRDefault="00447722" w:rsidP="00447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[WebMethod]</w:t>
            </w:r>
          </w:p>
          <w:p w:rsidR="00447722" w:rsidRDefault="00447722" w:rsidP="00447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Div(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b)</w:t>
            </w:r>
          </w:p>
          <w:p w:rsidR="00447722" w:rsidRDefault="00447722" w:rsidP="00447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447722" w:rsidRDefault="00447722" w:rsidP="00447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a / b;</w:t>
            </w:r>
          </w:p>
          <w:p w:rsidR="00447722" w:rsidRDefault="00447722" w:rsidP="00447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447722" w:rsidRDefault="00447722" w:rsidP="00447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}</w:t>
            </w:r>
          </w:p>
          <w:p w:rsidR="00447722" w:rsidRPr="00447722" w:rsidRDefault="00447722" w:rsidP="00447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}</w:t>
            </w:r>
          </w:p>
        </w:tc>
      </w:tr>
      <w:tr w:rsidR="00447722" w:rsidTr="006E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8" w:type="dxa"/>
          </w:tcPr>
          <w:p w:rsidR="00447722" w:rsidRDefault="00447722" w:rsidP="00447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</w:pPr>
            <w:r>
              <w:lastRenderedPageBreak/>
              <w:t>Output:</w:t>
            </w:r>
          </w:p>
        </w:tc>
      </w:tr>
      <w:tr w:rsidR="00447722" w:rsidTr="006E2643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8" w:type="dxa"/>
          </w:tcPr>
          <w:p w:rsidR="00447722" w:rsidRDefault="00447722" w:rsidP="00447722">
            <w:pPr>
              <w:autoSpaceDE w:val="0"/>
              <w:autoSpaceDN w:val="0"/>
              <w:adjustRightInd w:val="0"/>
              <w:spacing w:before="0"/>
            </w:pPr>
            <w:r>
              <w:rPr>
                <w:noProof/>
                <w:lang w:val="en-IN" w:eastAsia="en-IN" w:bidi="hi-IN"/>
              </w:rPr>
              <w:drawing>
                <wp:inline distT="0" distB="0" distL="0" distR="0" wp14:anchorId="24D93193" wp14:editId="6688160E">
                  <wp:extent cx="4572000" cy="2660015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66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7722" w:rsidRDefault="00447722" w:rsidP="00447722"/>
    <w:p w:rsidR="00447722" w:rsidRDefault="00447722">
      <w:r>
        <w:br w:type="page"/>
      </w:r>
    </w:p>
    <w:tbl>
      <w:tblPr>
        <w:tblStyle w:val="GridTable4-Accent6"/>
        <w:tblW w:w="9428" w:type="dxa"/>
        <w:tblLook w:val="04A0" w:firstRow="1" w:lastRow="0" w:firstColumn="1" w:lastColumn="0" w:noHBand="0" w:noVBand="1"/>
      </w:tblPr>
      <w:tblGrid>
        <w:gridCol w:w="9428"/>
      </w:tblGrid>
      <w:tr w:rsidR="00447722" w:rsidRPr="00447722" w:rsidTr="006E2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8" w:type="dxa"/>
          </w:tcPr>
          <w:p w:rsidR="00447722" w:rsidRPr="00352722" w:rsidRDefault="00352722" w:rsidP="00352722">
            <w:pPr>
              <w:pStyle w:val="ListParagraph"/>
              <w:numPr>
                <w:ilvl w:val="0"/>
                <w:numId w:val="16"/>
              </w:numPr>
            </w:pPr>
            <w:r w:rsidRPr="00352722">
              <w:lastRenderedPageBreak/>
              <w:t>Create a Console Application and consume the web</w:t>
            </w:r>
            <w:r>
              <w:t xml:space="preserve"> </w:t>
            </w:r>
            <w:r w:rsidRPr="00352722">
              <w:t>service</w:t>
            </w:r>
          </w:p>
        </w:tc>
      </w:tr>
      <w:tr w:rsidR="00447722" w:rsidTr="006E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8" w:type="dxa"/>
          </w:tcPr>
          <w:p w:rsidR="00447722" w:rsidRDefault="00352722" w:rsidP="006E2643">
            <w:r>
              <w:t>Code:</w:t>
            </w:r>
          </w:p>
        </w:tc>
      </w:tr>
      <w:tr w:rsidR="00352722" w:rsidTr="006E2643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8" w:type="dxa"/>
          </w:tcPr>
          <w:p w:rsidR="00352722" w:rsidRDefault="00352722" w:rsidP="00352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MMConsole.ServiceReference1;</w:t>
            </w:r>
          </w:p>
          <w:p w:rsidR="00352722" w:rsidRDefault="00352722" w:rsidP="00352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System;</w:t>
            </w:r>
          </w:p>
          <w:p w:rsidR="00352722" w:rsidRDefault="00352722" w:rsidP="00352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System.Collections.Generic;</w:t>
            </w:r>
          </w:p>
          <w:p w:rsidR="00352722" w:rsidRDefault="00352722" w:rsidP="00352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System.Linq;</w:t>
            </w:r>
          </w:p>
          <w:p w:rsidR="00352722" w:rsidRDefault="00352722" w:rsidP="00352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System.Text;</w:t>
            </w:r>
          </w:p>
          <w:p w:rsidR="00352722" w:rsidRDefault="00352722" w:rsidP="00352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System.Threading.Tasks;</w:t>
            </w:r>
          </w:p>
          <w:p w:rsidR="00352722" w:rsidRDefault="00352722" w:rsidP="00352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352722" w:rsidRDefault="00352722" w:rsidP="00352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MMConsole</w:t>
            </w:r>
          </w:p>
          <w:p w:rsidR="00352722" w:rsidRDefault="00352722" w:rsidP="00352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</w:p>
          <w:p w:rsidR="00352722" w:rsidRDefault="00352722" w:rsidP="00352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hi-IN"/>
              </w:rPr>
              <w:t>Program</w:t>
            </w:r>
          </w:p>
          <w:p w:rsidR="00352722" w:rsidRDefault="00352722" w:rsidP="00352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{</w:t>
            </w:r>
          </w:p>
          <w:p w:rsidR="00352722" w:rsidRDefault="00352722" w:rsidP="00352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[] args)</w:t>
            </w:r>
          </w:p>
          <w:p w:rsidR="00352722" w:rsidRDefault="00352722" w:rsidP="00352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352722" w:rsidRDefault="00352722" w:rsidP="00352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MMWebSoapClient con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MMWebSoapClient();</w:t>
            </w:r>
          </w:p>
          <w:p w:rsidR="00352722" w:rsidRDefault="00352722" w:rsidP="00352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$"Factorial is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{con.Factorial(5)}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352722" w:rsidRDefault="00352722" w:rsidP="00352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$"Addition is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{con.Add(7, 5)}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352722" w:rsidRDefault="00352722" w:rsidP="00352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$"Subraction is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{con.Sub(7, 5)}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352722" w:rsidRDefault="00352722" w:rsidP="00352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$"Multiplaction is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{con.Mul(7, 5)}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352722" w:rsidRDefault="00352722" w:rsidP="00352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$"Divison is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{con.Div(7, 5)}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352722" w:rsidRDefault="00352722" w:rsidP="00352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352722" w:rsidRDefault="00352722" w:rsidP="00352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Console.ReadLine();</w:t>
            </w:r>
          </w:p>
          <w:p w:rsidR="00352722" w:rsidRDefault="00352722" w:rsidP="00352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352722" w:rsidRDefault="00352722" w:rsidP="00352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}</w:t>
            </w:r>
          </w:p>
          <w:p w:rsidR="00352722" w:rsidRPr="00352722" w:rsidRDefault="00352722" w:rsidP="00352722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}</w:t>
            </w:r>
          </w:p>
        </w:tc>
      </w:tr>
      <w:tr w:rsidR="00352722" w:rsidTr="006E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8" w:type="dxa"/>
          </w:tcPr>
          <w:p w:rsidR="00352722" w:rsidRDefault="00352722" w:rsidP="006E2643">
            <w:r>
              <w:t>Output:</w:t>
            </w:r>
          </w:p>
        </w:tc>
      </w:tr>
      <w:tr w:rsidR="00352722" w:rsidTr="006E2643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8" w:type="dxa"/>
          </w:tcPr>
          <w:p w:rsidR="00352722" w:rsidRDefault="00C42348" w:rsidP="006E2643">
            <w:r>
              <w:rPr>
                <w:noProof/>
                <w:lang w:val="en-IN" w:eastAsia="en-IN" w:bidi="hi-IN"/>
              </w:rPr>
              <w:drawing>
                <wp:inline distT="0" distB="0" distL="0" distR="0" wp14:anchorId="6788F7FF" wp14:editId="3FE56769">
                  <wp:extent cx="3314700" cy="12477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2348" w:rsidRDefault="00C42348" w:rsidP="00447722"/>
    <w:p w:rsidR="00C42348" w:rsidRDefault="00C42348">
      <w:r>
        <w:br w:type="page"/>
      </w:r>
    </w:p>
    <w:tbl>
      <w:tblPr>
        <w:tblStyle w:val="GridTable4-Accent6"/>
        <w:tblW w:w="9428" w:type="dxa"/>
        <w:tblLook w:val="04A0" w:firstRow="1" w:lastRow="0" w:firstColumn="1" w:lastColumn="0" w:noHBand="0" w:noVBand="1"/>
      </w:tblPr>
      <w:tblGrid>
        <w:gridCol w:w="9428"/>
      </w:tblGrid>
      <w:tr w:rsidR="00352722" w:rsidRPr="00352722" w:rsidTr="006E2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8" w:type="dxa"/>
          </w:tcPr>
          <w:p w:rsidR="00352722" w:rsidRPr="00C42348" w:rsidRDefault="00C42348" w:rsidP="00C42348">
            <w:pPr>
              <w:pStyle w:val="ListParagraph"/>
              <w:numPr>
                <w:ilvl w:val="0"/>
                <w:numId w:val="16"/>
              </w:numPr>
            </w:pPr>
            <w:r w:rsidRPr="00C42348">
              <w:lastRenderedPageBreak/>
              <w:t>Create a Windows Forms application and consume the web</w:t>
            </w:r>
            <w:r>
              <w:t xml:space="preserve"> </w:t>
            </w:r>
            <w:r w:rsidRPr="00C42348">
              <w:t>service</w:t>
            </w:r>
          </w:p>
        </w:tc>
      </w:tr>
      <w:tr w:rsidR="00352722" w:rsidTr="006E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8" w:type="dxa"/>
          </w:tcPr>
          <w:p w:rsidR="00352722" w:rsidRDefault="00C42348" w:rsidP="006E2643">
            <w:r>
              <w:t>Code:</w:t>
            </w:r>
          </w:p>
        </w:tc>
      </w:tr>
      <w:tr w:rsidR="00C42348" w:rsidTr="006E2643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8" w:type="dxa"/>
          </w:tcPr>
          <w:p w:rsidR="00C42348" w:rsidRDefault="00C42348" w:rsidP="00C4234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MMWindows.ServiceReference1;</w:t>
            </w:r>
          </w:p>
          <w:p w:rsidR="00C42348" w:rsidRDefault="00C42348" w:rsidP="00C4234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System;</w:t>
            </w:r>
          </w:p>
          <w:p w:rsidR="00C42348" w:rsidRDefault="00C42348" w:rsidP="00C4234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System.Collections.Generic;</w:t>
            </w:r>
          </w:p>
          <w:p w:rsidR="00C42348" w:rsidRDefault="00C42348" w:rsidP="00C4234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System.ComponentModel;</w:t>
            </w:r>
          </w:p>
          <w:p w:rsidR="00C42348" w:rsidRDefault="00C42348" w:rsidP="00C4234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System.Data;</w:t>
            </w:r>
          </w:p>
          <w:p w:rsidR="00C42348" w:rsidRDefault="00C42348" w:rsidP="00C4234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System.Drawing;</w:t>
            </w:r>
          </w:p>
          <w:p w:rsidR="00C42348" w:rsidRDefault="00C42348" w:rsidP="00C4234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System.Linq;</w:t>
            </w:r>
          </w:p>
          <w:p w:rsidR="00C42348" w:rsidRDefault="00C42348" w:rsidP="00C4234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System.Text;</w:t>
            </w:r>
          </w:p>
          <w:p w:rsidR="00C42348" w:rsidRDefault="00C42348" w:rsidP="00C4234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System.Threading.Tasks;</w:t>
            </w:r>
          </w:p>
          <w:p w:rsidR="00C42348" w:rsidRDefault="00C42348" w:rsidP="00C4234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System.Windows.Forms;</w:t>
            </w:r>
          </w:p>
          <w:p w:rsidR="00C42348" w:rsidRDefault="00C42348" w:rsidP="00C4234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C42348" w:rsidRDefault="00C42348" w:rsidP="00C4234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MMWindows</w:t>
            </w:r>
          </w:p>
          <w:p w:rsidR="00C42348" w:rsidRDefault="00C42348" w:rsidP="00C4234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</w:p>
          <w:p w:rsidR="00C42348" w:rsidRDefault="00C42348" w:rsidP="00C4234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partial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hi-IN"/>
              </w:rPr>
              <w:t>Form1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: Form</w:t>
            </w:r>
          </w:p>
          <w:p w:rsidR="00C42348" w:rsidRDefault="00C42348" w:rsidP="00C4234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{</w:t>
            </w:r>
          </w:p>
          <w:p w:rsidR="00C42348" w:rsidRDefault="00C42348" w:rsidP="00C4234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hi-IN"/>
              </w:rPr>
              <w:t>Form1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()</w:t>
            </w:r>
          </w:p>
          <w:p w:rsidR="00C42348" w:rsidRDefault="00C42348" w:rsidP="00C4234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C42348" w:rsidRDefault="00C42348" w:rsidP="00C4234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InitializeComponent();</w:t>
            </w:r>
          </w:p>
          <w:p w:rsidR="00C42348" w:rsidRDefault="00C42348" w:rsidP="00C4234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C42348" w:rsidRDefault="00C42348" w:rsidP="00C4234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C42348" w:rsidRDefault="00C42348" w:rsidP="00C4234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label1_Click(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sender, EventArgs e)</w:t>
            </w:r>
          </w:p>
          <w:p w:rsidR="00C42348" w:rsidRDefault="00C42348" w:rsidP="00C4234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C42348" w:rsidRDefault="00C42348" w:rsidP="00C4234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C42348" w:rsidRDefault="00C42348" w:rsidP="00C4234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C42348" w:rsidRDefault="00C42348" w:rsidP="00C4234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C42348" w:rsidRDefault="00C42348" w:rsidP="00C4234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button1_Click(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sender, EventArgs e)</w:t>
            </w:r>
          </w:p>
          <w:p w:rsidR="00C42348" w:rsidRDefault="00C42348" w:rsidP="00C4234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C42348" w:rsidRDefault="00C42348" w:rsidP="00C4234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MMWebSoapClient win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MMWebSoapClient();</w:t>
            </w:r>
          </w:p>
          <w:p w:rsidR="00C42348" w:rsidRDefault="00C42348" w:rsidP="00C4234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C42348" w:rsidRDefault="00C42348" w:rsidP="00C4234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n = Convert.ToInt32(textBox1.Text);</w:t>
            </w:r>
          </w:p>
          <w:p w:rsidR="00C42348" w:rsidRDefault="00C42348" w:rsidP="00C4234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</w:t>
            </w:r>
            <w:r w:rsidR="000612EE"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textBox2.Text = win.Factorial(n</w:t>
            </w:r>
            <w:bookmarkStart w:id="0" w:name="_GoBack"/>
            <w:bookmarkEnd w:id="0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).ToString();</w:t>
            </w:r>
          </w:p>
          <w:p w:rsidR="00C42348" w:rsidRDefault="00C42348" w:rsidP="00C4234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C42348" w:rsidRDefault="00C42348" w:rsidP="00C4234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}</w:t>
            </w:r>
          </w:p>
          <w:p w:rsidR="00C42348" w:rsidRPr="00C42348" w:rsidRDefault="00C42348" w:rsidP="00C42348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}</w:t>
            </w:r>
          </w:p>
        </w:tc>
      </w:tr>
      <w:tr w:rsidR="00C42348" w:rsidTr="006E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8" w:type="dxa"/>
          </w:tcPr>
          <w:p w:rsidR="00C42348" w:rsidRDefault="00C42348" w:rsidP="006E2643">
            <w:r>
              <w:t>Output:</w:t>
            </w:r>
          </w:p>
        </w:tc>
      </w:tr>
      <w:tr w:rsidR="00C42348" w:rsidTr="006E2643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8" w:type="dxa"/>
          </w:tcPr>
          <w:p w:rsidR="00C42348" w:rsidRDefault="00C42348" w:rsidP="006E2643">
            <w:r>
              <w:rPr>
                <w:noProof/>
                <w:lang w:val="en-IN" w:eastAsia="en-IN" w:bidi="hi-IN"/>
              </w:rPr>
              <w:lastRenderedPageBreak/>
              <w:drawing>
                <wp:inline distT="0" distB="0" distL="0" distR="0" wp14:anchorId="23470CEB" wp14:editId="037C8FAB">
                  <wp:extent cx="4572000" cy="272859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72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2722" w:rsidRDefault="00352722" w:rsidP="00447722"/>
    <w:p w:rsidR="00352722" w:rsidRDefault="00352722" w:rsidP="00447722"/>
    <w:tbl>
      <w:tblPr>
        <w:tblStyle w:val="GridTable4-Accent6"/>
        <w:tblW w:w="9428" w:type="dxa"/>
        <w:tblLook w:val="04A0" w:firstRow="1" w:lastRow="0" w:firstColumn="1" w:lastColumn="0" w:noHBand="0" w:noVBand="1"/>
      </w:tblPr>
      <w:tblGrid>
        <w:gridCol w:w="9428"/>
      </w:tblGrid>
      <w:tr w:rsidR="00352722" w:rsidRPr="00352722" w:rsidTr="006E2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8" w:type="dxa"/>
          </w:tcPr>
          <w:p w:rsidR="00352722" w:rsidRPr="00C42348" w:rsidRDefault="00C42348" w:rsidP="00C42348">
            <w:pPr>
              <w:pStyle w:val="ListParagraph"/>
              <w:numPr>
                <w:ilvl w:val="0"/>
                <w:numId w:val="16"/>
              </w:numPr>
            </w:pPr>
            <w:r w:rsidRPr="00C42348">
              <w:t>Put the screen shots of web</w:t>
            </w:r>
            <w:r>
              <w:t xml:space="preserve"> </w:t>
            </w:r>
            <w:r w:rsidRPr="00C42348">
              <w:t>service running</w:t>
            </w:r>
          </w:p>
        </w:tc>
      </w:tr>
      <w:tr w:rsidR="00352722" w:rsidTr="006E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8" w:type="dxa"/>
          </w:tcPr>
          <w:p w:rsidR="00352722" w:rsidRDefault="00C42348" w:rsidP="006E2643">
            <w:r>
              <w:rPr>
                <w:noProof/>
                <w:lang w:val="en-IN" w:eastAsia="en-IN" w:bidi="hi-IN"/>
              </w:rPr>
              <w:drawing>
                <wp:inline distT="0" distB="0" distL="0" distR="0" wp14:anchorId="6F50B763" wp14:editId="06983213">
                  <wp:extent cx="4572000" cy="2660015"/>
                  <wp:effectExtent l="0" t="0" r="0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66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2722" w:rsidRDefault="00352722" w:rsidP="00447722"/>
    <w:sectPr w:rsidR="00352722" w:rsidSect="009B0674">
      <w:footerReference w:type="default" r:id="rId11"/>
      <w:headerReference w:type="first" r:id="rId12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021" w:rsidRDefault="00C62021">
      <w:pPr>
        <w:spacing w:line="240" w:lineRule="auto"/>
      </w:pPr>
      <w:r>
        <w:separator/>
      </w:r>
    </w:p>
  </w:endnote>
  <w:endnote w:type="continuationSeparator" w:id="0">
    <w:p w:rsidR="00C62021" w:rsidRDefault="00C620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7124121"/>
      <w:docPartObj>
        <w:docPartGallery w:val="Page Numbers (Bottom of Page)"/>
        <w:docPartUnique/>
      </w:docPartObj>
    </w:sdtPr>
    <w:sdtEndPr/>
    <w:sdtContent>
      <w:p w:rsidR="00190922" w:rsidRPr="00190922" w:rsidRDefault="00190922" w:rsidP="00190922">
        <w:pPr>
          <w:pStyle w:val="Footer"/>
        </w:pP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 w:rsidR="000612EE">
          <w:rPr>
            <w:noProof/>
          </w:rPr>
          <w:t>5</w:t>
        </w:r>
        <w:r w:rsidRPr="0019092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021" w:rsidRDefault="00C62021">
      <w:pPr>
        <w:spacing w:line="240" w:lineRule="auto"/>
      </w:pPr>
      <w:r>
        <w:separator/>
      </w:r>
    </w:p>
  </w:footnote>
  <w:footnote w:type="continuationSeparator" w:id="0">
    <w:p w:rsidR="00C62021" w:rsidRDefault="00C620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D21" w:rsidRDefault="00430D21">
    <w:pPr>
      <w:pStyle w:val="Header"/>
    </w:pPr>
    <w:r>
      <w:rPr>
        <w:noProof/>
        <w:lang w:val="en-IN" w:eastAsia="en-IN" w:bidi="hi-IN"/>
      </w:rPr>
      <w:drawing>
        <wp:anchor distT="0" distB="0" distL="114300" distR="114300" simplePos="0" relativeHeight="251659264" behindDoc="1" locked="0" layoutInCell="1" allowOverlap="1" wp14:anchorId="299B0F70" wp14:editId="3CAC02DF">
          <wp:simplePos x="0" y="0"/>
          <wp:positionH relativeFrom="page">
            <wp:align>left</wp:align>
          </wp:positionH>
          <wp:positionV relativeFrom="page">
            <wp:posOffset>320040</wp:posOffset>
          </wp:positionV>
          <wp:extent cx="5129784" cy="7397496"/>
          <wp:effectExtent l="19050" t="0" r="13970" b="3023235"/>
          <wp:wrapNone/>
          <wp:docPr id="8" name="Picture 8" descr="Butterf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utterfly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83" t="20367" r="18423" b="21667"/>
                  <a:stretch/>
                </pic:blipFill>
                <pic:spPr bwMode="auto">
                  <a:xfrm>
                    <a:off x="0" y="0"/>
                    <a:ext cx="5129784" cy="7397496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1149E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10" w15:restartNumberingAfterBreak="0">
    <w:nsid w:val="0E450E10"/>
    <w:multiLevelType w:val="hybridMultilevel"/>
    <w:tmpl w:val="981E3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9621E1"/>
    <w:multiLevelType w:val="hybridMultilevel"/>
    <w:tmpl w:val="981E3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D41312A"/>
    <w:multiLevelType w:val="hybridMultilevel"/>
    <w:tmpl w:val="981E3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1"/>
  </w:num>
  <w:num w:numId="5">
    <w:abstractNumId w:val="14"/>
  </w:num>
  <w:num w:numId="6">
    <w:abstractNumId w:val="15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722"/>
    <w:rsid w:val="00016917"/>
    <w:rsid w:val="000228C0"/>
    <w:rsid w:val="000612EE"/>
    <w:rsid w:val="00122300"/>
    <w:rsid w:val="00164D64"/>
    <w:rsid w:val="001668E8"/>
    <w:rsid w:val="00190922"/>
    <w:rsid w:val="00192BA9"/>
    <w:rsid w:val="001C30B8"/>
    <w:rsid w:val="002D6D73"/>
    <w:rsid w:val="002F1C41"/>
    <w:rsid w:val="00352722"/>
    <w:rsid w:val="003C1E78"/>
    <w:rsid w:val="003E1CD2"/>
    <w:rsid w:val="00430D21"/>
    <w:rsid w:val="00447722"/>
    <w:rsid w:val="0047082C"/>
    <w:rsid w:val="00492067"/>
    <w:rsid w:val="00541D83"/>
    <w:rsid w:val="00566A88"/>
    <w:rsid w:val="006C287D"/>
    <w:rsid w:val="006E4ED3"/>
    <w:rsid w:val="00712D08"/>
    <w:rsid w:val="00717041"/>
    <w:rsid w:val="00776ECC"/>
    <w:rsid w:val="007A0A5B"/>
    <w:rsid w:val="007B00EB"/>
    <w:rsid w:val="007B5BFF"/>
    <w:rsid w:val="00882E6A"/>
    <w:rsid w:val="009466EC"/>
    <w:rsid w:val="009B0674"/>
    <w:rsid w:val="00AA480C"/>
    <w:rsid w:val="00B46725"/>
    <w:rsid w:val="00C42348"/>
    <w:rsid w:val="00C51948"/>
    <w:rsid w:val="00C62021"/>
    <w:rsid w:val="00EF74E1"/>
    <w:rsid w:val="00F72A56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EF6B48-B224-466D-9E75-2EFCD11E7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722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aps/>
      <w:color w:val="5A1E3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F1D7E0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5A1E3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F72A56"/>
    <w:rPr>
      <w:color w:val="5A1E34" w:themeColor="accent1" w:themeShade="80"/>
      <w:u w:val="single"/>
    </w:rPr>
  </w:style>
  <w:style w:type="table" w:styleId="GridTable4-Accent6">
    <w:name w:val="Grid Table 4 Accent 6"/>
    <w:basedOn w:val="TableNormal"/>
    <w:uiPriority w:val="49"/>
    <w:rsid w:val="00447722"/>
    <w:pPr>
      <w:spacing w:line="240" w:lineRule="auto"/>
    </w:pPr>
    <w:tblPr>
      <w:tblStyleRowBandSize w:val="1"/>
      <w:tblStyleColBandSize w:val="1"/>
      <w:tblBorders>
        <w:top w:val="single" w:sz="4" w:space="0" w:color="CD6A8E" w:themeColor="accent6" w:themeTint="99"/>
        <w:left w:val="single" w:sz="4" w:space="0" w:color="CD6A8E" w:themeColor="accent6" w:themeTint="99"/>
        <w:bottom w:val="single" w:sz="4" w:space="0" w:color="CD6A8E" w:themeColor="accent6" w:themeTint="99"/>
        <w:right w:val="single" w:sz="4" w:space="0" w:color="CD6A8E" w:themeColor="accent6" w:themeTint="99"/>
        <w:insideH w:val="single" w:sz="4" w:space="0" w:color="CD6A8E" w:themeColor="accent6" w:themeTint="99"/>
        <w:insideV w:val="single" w:sz="4" w:space="0" w:color="CD6A8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72D4E" w:themeColor="accent6"/>
          <w:left w:val="single" w:sz="4" w:space="0" w:color="872D4E" w:themeColor="accent6"/>
          <w:bottom w:val="single" w:sz="4" w:space="0" w:color="872D4E" w:themeColor="accent6"/>
          <w:right w:val="single" w:sz="4" w:space="0" w:color="872D4E" w:themeColor="accent6"/>
          <w:insideH w:val="nil"/>
          <w:insideV w:val="nil"/>
        </w:tcBorders>
        <w:shd w:val="clear" w:color="auto" w:fill="872D4E" w:themeFill="accent6"/>
      </w:tcPr>
    </w:tblStylePr>
    <w:tblStylePr w:type="lastRow">
      <w:rPr>
        <w:b/>
        <w:bCs/>
      </w:rPr>
      <w:tblPr/>
      <w:tcPr>
        <w:tcBorders>
          <w:top w:val="double" w:sz="4" w:space="0" w:color="872D4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CDD9" w:themeFill="accent6" w:themeFillTint="33"/>
      </w:tcPr>
    </w:tblStylePr>
    <w:tblStylePr w:type="band1Horz">
      <w:tblPr/>
      <w:tcPr>
        <w:shd w:val="clear" w:color="auto" w:fill="EECDD9" w:themeFill="accent6" w:themeFillTint="33"/>
      </w:tcPr>
    </w:tblStylePr>
  </w:style>
  <w:style w:type="paragraph" w:styleId="ListParagraph">
    <w:name w:val="List Paragraph"/>
    <w:basedOn w:val="Normal"/>
    <w:uiPriority w:val="34"/>
    <w:unhideWhenUsed/>
    <w:qFormat/>
    <w:rsid w:val="00447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rya\AppData\Roaming\Microsoft\Templates\Student%20report.dotx" TargetMode="External"/>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report.dotx</Template>
  <TotalTime>33</TotalTime>
  <Pages>6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suryateja chandolu</dc:creator>
  <cp:lastModifiedBy>Microsoft account</cp:lastModifiedBy>
  <cp:revision>2</cp:revision>
  <dcterms:created xsi:type="dcterms:W3CDTF">2022-02-21T05:24:00Z</dcterms:created>
  <dcterms:modified xsi:type="dcterms:W3CDTF">2022-02-21T06:05:00Z</dcterms:modified>
  <cp:contentStatus/>
</cp:coreProperties>
</file>