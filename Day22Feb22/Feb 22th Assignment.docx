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7B5BFF" w:rsidRDefault="00A9400B" w:rsidP="00A9400B">
      <w:pPr>
        <w:pStyle w:val="Title"/>
      </w:pPr>
      <w:r>
        <w:t>Feb 22</w:t>
      </w:r>
      <w:r w:rsidRPr="008A3355">
        <w:t>th Assignment</w:t>
      </w:r>
    </w:p>
    <w:p w:rsidR="00B46725" w:rsidRDefault="00B46725" w:rsidP="00B46725">
      <w:pPr>
        <w:pStyle w:val="ContactHeading"/>
      </w:pPr>
      <w:r>
        <w:t>By</w:t>
      </w:r>
    </w:p>
    <w:p w:rsidR="002D6D73" w:rsidRDefault="00A9400B" w:rsidP="00117322">
      <w:pPr>
        <w:pStyle w:val="ContactInfo"/>
      </w:pPr>
      <w:r>
        <w:t>Surya Teja Chandolu</w:t>
      </w:r>
    </w:p>
    <w:p w:rsidR="009B0674" w:rsidRDefault="009B0674" w:rsidP="00117322"/>
    <w:tbl>
      <w:tblPr>
        <w:tblStyle w:val="GridTable4-Accent6"/>
        <w:tblW w:w="9453" w:type="dxa"/>
        <w:tblLook w:val="04A0" w:firstRow="1" w:lastRow="0" w:firstColumn="1" w:lastColumn="0" w:noHBand="0" w:noVBand="1"/>
      </w:tblPr>
      <w:tblGrid>
        <w:gridCol w:w="9453"/>
      </w:tblGrid>
      <w:tr w:rsidR="00117322" w:rsidTr="0011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3" w:type="dxa"/>
          </w:tcPr>
          <w:p w:rsidR="00117322" w:rsidRDefault="00117322" w:rsidP="00117322">
            <w:r>
              <w:lastRenderedPageBreak/>
              <w:t>Write a C# program for Employee Management Application</w:t>
            </w:r>
          </w:p>
        </w:tc>
      </w:tr>
      <w:tr w:rsidR="00117322" w:rsidTr="0011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3" w:type="dxa"/>
          </w:tcPr>
          <w:p w:rsidR="00117322" w:rsidRDefault="00117322" w:rsidP="00117322">
            <w:r>
              <w:t>Code:</w:t>
            </w:r>
          </w:p>
        </w:tc>
      </w:tr>
      <w:tr w:rsidR="00117322" w:rsidTr="0011732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3" w:type="dxa"/>
          </w:tcPr>
          <w:p w:rsidR="00117322" w:rsidRDefault="00117322" w:rsidP="00117322">
            <w:pP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</w:pPr>
            <w:r w:rsidRPr="00117322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 xml:space="preserve"> </w:t>
            </w:r>
            <w:r w:rsidRPr="00117322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>Access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 xml:space="preserve"> </w:t>
            </w:r>
            <w:r w:rsidRPr="00117322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>Layer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 xml:space="preserve"> </w:t>
            </w:r>
            <w:r w:rsidRPr="00117322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>Library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>:</w:t>
            </w:r>
          </w:p>
          <w:p w:rsidR="00117322" w:rsidRDefault="00117322" w:rsidP="00117322">
            <w:pP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</w:pP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System.Collections.Generic;</w:t>
            </w:r>
            <w:r w:rsidR="009574C0"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System.IO;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Author: Surya Teja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Data Access Layer Library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DataAccessLayerLibrary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DAL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filePath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"S:\\NB\\Assi\\Day1 Morning assignment by Surya Teja Chandolu 24 Jan 2022\\C#\\Day22Feb22\\EmployeeDetails.txt"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Add Employee Details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empId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empName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empSalary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empAge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&lt;returns&gt;&lt;/returns&gt;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AddEmployeeDetails(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empSalary,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empAge)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try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.Concat(empId,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, empName,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, empSalary,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empAge);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File.AppendAllText(filePath, empDetails + Environment.NewLine);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(Exception ex)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Search Employee Details By Id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empId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&lt;returns&gt;&lt;/returns&gt;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&gt; SearchEmployeeDetailsById(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empId)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empData = File.ReadAllLines(filePath);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&gt; 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&gt;(); 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empData)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 = emp.Split(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(Convert.ToInt32(empDetails[0]) == empId)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found.Add(emp);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found;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Search Employee Details By Name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&lt;returns&gt;&lt;/returns&gt;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&gt; SearchEmployeeDetailsByName(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name)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empData = File.ReadAllLines(filePath);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&gt; 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&gt;();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empData)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 = emp.Split(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((empDetails[1].Contains(name)))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found.Add(emp);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found;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Display Employee Details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&lt;returns&gt;&lt;/returns&gt;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DisplayEmployeeDetails()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empData = File.ReadAllLines(filePath);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empData;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117322" w:rsidRDefault="00117322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B91A06" w:rsidRDefault="00B91A06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</w:p>
          <w:p w:rsidR="00B91A06" w:rsidRDefault="00B91A06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</w:p>
          <w:p w:rsidR="00FA359B" w:rsidRPr="00FA359B" w:rsidRDefault="00FA359B" w:rsidP="00FA359B">
            <w:pPr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</w:pPr>
            <w:r w:rsidRPr="00FA359B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>Business Logic Layer Library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System.Collections.Generic;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DataAccessLayerLibrary;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Author: Surya Teja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Business Logic Layer Library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BusinessLogicLayerLibrary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BLL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{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Add Employee Details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empId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empName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empSalary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empAge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&lt;returns&gt;&lt;/returns&gt;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AddEmployeeDetails(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empSalary,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empAge)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empDetailsAdd = DAL.AddEmployeeDetails(empId, empName, empSalary, empAge);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empDetailsAdd;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Search Employee Details By Id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empId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&lt;returns&gt;&lt;/returns&gt;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&gt; SearchEmployeeDetailsById(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empId)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empDetailsId = DAL.SearchEmployeeDetailsById(empId);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empDetailsId;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Search Employee Details By Name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empName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"&gt;&lt;/param&gt;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&lt;returns&gt;&lt;/returns&gt;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&gt; SearchEmployeeDetailsByName(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empName)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empDetailsName = DAL.SearchEmployeeDetailsByName(empName);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empDetailsName;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Display Employee Details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&lt;returns&gt;&lt;/returns&gt;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DisplayEmployeeDetails()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 = DAL.DisplayEmployeeDetails();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empDetails;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A359B" w:rsidRDefault="00FA359B" w:rsidP="00FA359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</w:pPr>
            <w:r w:rsidRPr="00FA359B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  <w:t>Client Application:</w:t>
            </w: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</w:pPr>
          </w:p>
          <w:p w:rsidR="00FA359B" w:rsidRDefault="00FA359B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BusinessLogicLayerLibrary;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Author: Surya Teja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Client Application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ClientApplication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args)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c;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d;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do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"\n----------------------------------------------------"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"Employee Management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"----------------------------------------------------"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"1. Add Employee Details"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"2. Search Employee Details By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"3. Search Employee Details By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"4. Display All Employee Details"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"\nEnter your Choice: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 = Convert.ToInt32(Console.ReadLine());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(c)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1: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AddEmployee();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2: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SearchEmployeeById();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3: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SearchEmployeeByName();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4: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DisplayEmployee();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: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valid option"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"\nDo you want to continue(y/n):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d = Console.ReadLine();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(d.Equals(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Add Employee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AddEmployee()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id, salary, age;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name;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id = Convert.ToInt32(Console.ReadLine());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name = Console.ReadLine();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salary = Convert.ToInt32(Console.ReadLine());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employee 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age = Convert.ToInt32(Console.ReadLine());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 = BLL.AddEmployeeDetails(id, name, salary, age);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(empDetails)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"Employee Details Added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else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"Error Occured"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Search mployee By Id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SearchEmployeeById()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id;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id = Convert.ToInt32(Console.ReadLine());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 = BLL.SearchEmployeeDetailsById(id);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(empDetails.Count == 0)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$"No Employee exists on this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else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empDetails.ForEach(e =&gt; Console.WriteLine(e));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Search mployee By Name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SearchEmployeeByName()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name;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name = Console.ReadLine();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 = BLL.SearchEmployeeDetailsByName(name);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(empDetails.Count == 0)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$"No Employee exists on this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else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empDetails.ForEach(e =&gt; Console.WriteLine(e));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Diaplay Employee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DisplayEmployee()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 = BLL.DisplayEmployeeDetails();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(var emp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empDetails)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Console.WriteLine(emp);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D40700" w:rsidRDefault="00D40700" w:rsidP="00D407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FA359B" w:rsidRPr="00FA359B" w:rsidRDefault="00D40700" w:rsidP="001173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117322" w:rsidTr="0011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3" w:type="dxa"/>
          </w:tcPr>
          <w:p w:rsidR="00117322" w:rsidRDefault="00B91A06" w:rsidP="00117322">
            <w:r>
              <w:lastRenderedPageBreak/>
              <w:t>Output:</w:t>
            </w:r>
          </w:p>
        </w:tc>
      </w:tr>
      <w:tr w:rsidR="00117322" w:rsidTr="0011732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3" w:type="dxa"/>
          </w:tcPr>
          <w:p w:rsidR="00117322" w:rsidRDefault="00B91A06" w:rsidP="00117322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74DC13AE" wp14:editId="1CC59B27">
                  <wp:extent cx="3419475" cy="6276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627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A06" w:rsidRDefault="00B91A06" w:rsidP="00117322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7B9DBEC1" wp14:editId="01FBCF2D">
                  <wp:extent cx="4029075" cy="6429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642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A06" w:rsidRDefault="00B91A06" w:rsidP="00117322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356E763B" wp14:editId="03BBCCA2">
                  <wp:extent cx="4505325" cy="5210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A97" w:rsidTr="0011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3" w:type="dxa"/>
          </w:tcPr>
          <w:p w:rsidR="00352A97" w:rsidRDefault="00352A97" w:rsidP="00117322">
            <w:pPr>
              <w:rPr>
                <w:noProof/>
                <w:lang w:val="en-IN" w:eastAsia="en-IN" w:bidi="hi-IN"/>
              </w:rPr>
            </w:pPr>
            <w:r>
              <w:rPr>
                <w:noProof/>
                <w:lang w:val="en-IN" w:eastAsia="en-IN" w:bidi="hi-IN"/>
              </w:rPr>
              <w:lastRenderedPageBreak/>
              <w:t>TextFile:</w:t>
            </w:r>
            <w:bookmarkStart w:id="0" w:name="_GoBack"/>
            <w:bookmarkEnd w:id="0"/>
          </w:p>
        </w:tc>
      </w:tr>
      <w:tr w:rsidR="00352A97" w:rsidTr="0011732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3" w:type="dxa"/>
          </w:tcPr>
          <w:p w:rsidR="00352A97" w:rsidRDefault="00352A97" w:rsidP="00117322">
            <w:pPr>
              <w:rPr>
                <w:noProof/>
                <w:lang w:val="en-IN" w:eastAsia="en-IN" w:bidi="hi-IN"/>
              </w:rPr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 wp14:anchorId="2C4FCFCF" wp14:editId="5E46EED9">
                  <wp:extent cx="2371725" cy="1714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322" w:rsidRDefault="00117322" w:rsidP="00117322"/>
    <w:sectPr w:rsidR="00117322" w:rsidSect="009B0674">
      <w:footerReference w:type="default" r:id="rId11"/>
      <w:headerReference w:type="firs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CD9" w:rsidRDefault="00452CD9">
      <w:pPr>
        <w:spacing w:line="240" w:lineRule="auto"/>
      </w:pPr>
      <w:r>
        <w:separator/>
      </w:r>
    </w:p>
  </w:endnote>
  <w:endnote w:type="continuationSeparator" w:id="0">
    <w:p w:rsidR="00452CD9" w:rsidRDefault="00452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352A97">
          <w:rPr>
            <w:noProof/>
          </w:rPr>
          <w:t>8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CD9" w:rsidRDefault="00452CD9">
      <w:pPr>
        <w:spacing w:line="240" w:lineRule="auto"/>
      </w:pPr>
      <w:r>
        <w:separator/>
      </w:r>
    </w:p>
  </w:footnote>
  <w:footnote w:type="continuationSeparator" w:id="0">
    <w:p w:rsidR="00452CD9" w:rsidRDefault="00452C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21" w:rsidRDefault="00430D21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E8D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0B"/>
    <w:rsid w:val="00016917"/>
    <w:rsid w:val="000228C0"/>
    <w:rsid w:val="00117322"/>
    <w:rsid w:val="00122300"/>
    <w:rsid w:val="00164D64"/>
    <w:rsid w:val="001668E8"/>
    <w:rsid w:val="00190922"/>
    <w:rsid w:val="00192BA9"/>
    <w:rsid w:val="001C30B8"/>
    <w:rsid w:val="002D6D73"/>
    <w:rsid w:val="002F1C41"/>
    <w:rsid w:val="0034135C"/>
    <w:rsid w:val="00352A97"/>
    <w:rsid w:val="003C1E78"/>
    <w:rsid w:val="003E1CD2"/>
    <w:rsid w:val="00430D21"/>
    <w:rsid w:val="00452CD9"/>
    <w:rsid w:val="0047082C"/>
    <w:rsid w:val="00474E15"/>
    <w:rsid w:val="00492067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9466EC"/>
    <w:rsid w:val="009574C0"/>
    <w:rsid w:val="009B0674"/>
    <w:rsid w:val="00A9400B"/>
    <w:rsid w:val="00AA480C"/>
    <w:rsid w:val="00B46725"/>
    <w:rsid w:val="00B91A06"/>
    <w:rsid w:val="00D40700"/>
    <w:rsid w:val="00EF74E1"/>
    <w:rsid w:val="00F72A56"/>
    <w:rsid w:val="00FA359B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5CE028-6183-477B-B317-DC1BD22D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59B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table" w:styleId="GridTable4-Accent6">
    <w:name w:val="Grid Table 4 Accent 6"/>
    <w:basedOn w:val="TableNormal"/>
    <w:uiPriority w:val="49"/>
    <w:rsid w:val="00117322"/>
    <w:pPr>
      <w:spacing w:line="240" w:lineRule="auto"/>
    </w:pPr>
    <w:tblPr>
      <w:tblStyleRowBandSize w:val="1"/>
      <w:tblStyleColBandSize w:val="1"/>
      <w:tblBorders>
        <w:top w:val="single" w:sz="4" w:space="0" w:color="CD6A8E" w:themeColor="accent6" w:themeTint="99"/>
        <w:left w:val="single" w:sz="4" w:space="0" w:color="CD6A8E" w:themeColor="accent6" w:themeTint="99"/>
        <w:bottom w:val="single" w:sz="4" w:space="0" w:color="CD6A8E" w:themeColor="accent6" w:themeTint="99"/>
        <w:right w:val="single" w:sz="4" w:space="0" w:color="CD6A8E" w:themeColor="accent6" w:themeTint="99"/>
        <w:insideH w:val="single" w:sz="4" w:space="0" w:color="CD6A8E" w:themeColor="accent6" w:themeTint="99"/>
        <w:insideV w:val="single" w:sz="4" w:space="0" w:color="CD6A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2D4E" w:themeColor="accent6"/>
          <w:left w:val="single" w:sz="4" w:space="0" w:color="872D4E" w:themeColor="accent6"/>
          <w:bottom w:val="single" w:sz="4" w:space="0" w:color="872D4E" w:themeColor="accent6"/>
          <w:right w:val="single" w:sz="4" w:space="0" w:color="872D4E" w:themeColor="accent6"/>
          <w:insideH w:val="nil"/>
          <w:insideV w:val="nil"/>
        </w:tcBorders>
        <w:shd w:val="clear" w:color="auto" w:fill="872D4E" w:themeFill="accent6"/>
      </w:tcPr>
    </w:tblStylePr>
    <w:tblStylePr w:type="lastRow">
      <w:rPr>
        <w:b/>
        <w:bCs/>
      </w:rPr>
      <w:tblPr/>
      <w:tcPr>
        <w:tcBorders>
          <w:top w:val="double" w:sz="4" w:space="0" w:color="872D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6" w:themeFillTint="33"/>
      </w:tcPr>
    </w:tblStylePr>
    <w:tblStylePr w:type="band1Horz">
      <w:tblPr/>
      <w:tcPr>
        <w:shd w:val="clear" w:color="auto" w:fill="EECD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23</TotalTime>
  <Pages>10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suryateja chandolu</dc:creator>
  <cp:lastModifiedBy>Microsoft account</cp:lastModifiedBy>
  <cp:revision>7</cp:revision>
  <dcterms:created xsi:type="dcterms:W3CDTF">2022-02-22T10:36:00Z</dcterms:created>
  <dcterms:modified xsi:type="dcterms:W3CDTF">2022-02-22T10:59:00Z</dcterms:modified>
  <cp:contentStatus/>
</cp:coreProperties>
</file>