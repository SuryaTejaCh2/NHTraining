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8A3355" w:rsidP="008A3355">
      <w:pPr>
        <w:pStyle w:val="Title"/>
        <w:jc w:val="right"/>
      </w:pPr>
      <w:r w:rsidRPr="008A3355">
        <w:t>Feb 11th Assignment</w:t>
      </w:r>
    </w:p>
    <w:p w:rsidR="00B46725" w:rsidRDefault="00B46725" w:rsidP="00B46725">
      <w:pPr>
        <w:pStyle w:val="ContactHeading"/>
      </w:pPr>
      <w:r>
        <w:t>By</w:t>
      </w:r>
    </w:p>
    <w:p w:rsidR="003C1E78" w:rsidRDefault="006D626F" w:rsidP="006D626F">
      <w:pPr>
        <w:pStyle w:val="ContactInfo"/>
      </w:pPr>
      <w:r>
        <w:t>Chandolu Surya Teja</w:t>
      </w:r>
    </w:p>
    <w:p w:rsidR="006D626F" w:rsidRDefault="006D626F"/>
    <w:tbl>
      <w:tblPr>
        <w:tblStyle w:val="GridTable4-Accent6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6D626F" w:rsidTr="006D6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Pr="006D626F" w:rsidRDefault="006D626F" w:rsidP="006D626F">
            <w:pPr>
              <w:pStyle w:val="ListParagraph"/>
              <w:numPr>
                <w:ilvl w:val="0"/>
                <w:numId w:val="16"/>
              </w:numPr>
            </w:pPr>
            <w:r w:rsidRPr="006D626F">
              <w:lastRenderedPageBreak/>
              <w:t>Research and write atleast 10 methods present in File Class. Illustrate with code example.</w:t>
            </w:r>
          </w:p>
        </w:tc>
      </w:tr>
      <w:tr w:rsidR="006D626F" w:rsidTr="006D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6D626F" w:rsidP="006678FC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FF7812">
              <w:t>Create</w:t>
            </w:r>
            <w:r w:rsidR="006678FC">
              <w:t>Text</w:t>
            </w:r>
            <w:r w:rsidRPr="00FF7812">
              <w:t xml:space="preserve">: </w:t>
            </w:r>
            <w:r w:rsidR="006678FC" w:rsidRPr="006678FC">
              <w:rPr>
                <w:b w:val="0"/>
                <w:bCs w:val="0"/>
              </w:rPr>
              <w:t>Creates or opens a file for writing UTF-8 encoded text. If the file already exists, its contents are overwritten.</w:t>
            </w:r>
          </w:p>
          <w:p w:rsidR="00FF7812" w:rsidRDefault="006678FC" w:rsidP="006678FC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545EFF">
              <w:t>Exists:</w:t>
            </w:r>
            <w:r>
              <w:rPr>
                <w:b w:val="0"/>
                <w:bCs w:val="0"/>
              </w:rPr>
              <w:t xml:space="preserve"> </w:t>
            </w:r>
            <w:r w:rsidRPr="006678FC">
              <w:rPr>
                <w:b w:val="0"/>
                <w:bCs w:val="0"/>
              </w:rPr>
              <w:t>Determines whether the specified file exists.</w:t>
            </w:r>
          </w:p>
          <w:p w:rsidR="006678FC" w:rsidRDefault="006678FC" w:rsidP="006678FC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545EFF">
              <w:t>Delete:</w:t>
            </w:r>
            <w:r>
              <w:rPr>
                <w:b w:val="0"/>
                <w:bCs w:val="0"/>
              </w:rPr>
              <w:t xml:space="preserve"> </w:t>
            </w:r>
            <w:r w:rsidRPr="006678FC">
              <w:rPr>
                <w:b w:val="0"/>
                <w:bCs w:val="0"/>
              </w:rPr>
              <w:t>Deletes the specified file.</w:t>
            </w:r>
          </w:p>
          <w:p w:rsidR="006678FC" w:rsidRDefault="006678FC" w:rsidP="006678FC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545EFF">
              <w:t>OpenText:</w:t>
            </w:r>
            <w:r>
              <w:rPr>
                <w:b w:val="0"/>
                <w:bCs w:val="0"/>
              </w:rPr>
              <w:t xml:space="preserve"> </w:t>
            </w:r>
            <w:r w:rsidRPr="006678FC">
              <w:rPr>
                <w:b w:val="0"/>
                <w:bCs w:val="0"/>
              </w:rPr>
              <w:t>Opens an existing UTF-8 encoded text file for reading.</w:t>
            </w:r>
          </w:p>
          <w:p w:rsidR="00545EFF" w:rsidRDefault="00545EFF" w:rsidP="00545EFF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t xml:space="preserve">Move: </w:t>
            </w:r>
            <w:r w:rsidRPr="00545EFF">
              <w:rPr>
                <w:b w:val="0"/>
                <w:bCs w:val="0"/>
              </w:rPr>
              <w:t>Moves a specified file to a new location, providing the option to specify a new file name.</w:t>
            </w:r>
          </w:p>
          <w:p w:rsidR="00545EFF" w:rsidRDefault="00B37839" w:rsidP="00B37839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t>Copy:</w:t>
            </w:r>
            <w:r>
              <w:rPr>
                <w:b w:val="0"/>
                <w:bCs w:val="0"/>
              </w:rPr>
              <w:t xml:space="preserve"> </w:t>
            </w:r>
            <w:r w:rsidRPr="00B37839">
              <w:rPr>
                <w:b w:val="0"/>
                <w:bCs w:val="0"/>
              </w:rPr>
              <w:t>Copies an existing file to a new file. Overwriting a file of the same name is not allowed.</w:t>
            </w:r>
          </w:p>
          <w:p w:rsidR="00B37839" w:rsidRPr="00301613" w:rsidRDefault="00B37839" w:rsidP="00301613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t>GetCreationTime:</w:t>
            </w:r>
            <w:r>
              <w:rPr>
                <w:b w:val="0"/>
                <w:bCs w:val="0"/>
              </w:rPr>
              <w:t xml:space="preserve"> </w:t>
            </w:r>
            <w:r w:rsidRPr="00B37839">
              <w:rPr>
                <w:b w:val="0"/>
                <w:bCs w:val="0"/>
              </w:rPr>
              <w:t>Returns the creation date and time of the specified file or directory.</w:t>
            </w:r>
          </w:p>
          <w:p w:rsidR="00B37839" w:rsidRDefault="00B37839" w:rsidP="00B37839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t>OpenText:</w:t>
            </w:r>
            <w:r>
              <w:rPr>
                <w:b w:val="0"/>
                <w:bCs w:val="0"/>
              </w:rPr>
              <w:t xml:space="preserve"> </w:t>
            </w:r>
            <w:r w:rsidRPr="00B37839">
              <w:rPr>
                <w:b w:val="0"/>
                <w:bCs w:val="0"/>
              </w:rPr>
              <w:t>Opens an existing UTF-8 encoded text file for reading.</w:t>
            </w:r>
          </w:p>
          <w:p w:rsidR="00B37839" w:rsidRDefault="00B37839" w:rsidP="00B37839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t>AppendText:</w:t>
            </w:r>
            <w:r>
              <w:rPr>
                <w:b w:val="0"/>
                <w:bCs w:val="0"/>
              </w:rPr>
              <w:t xml:space="preserve"> </w:t>
            </w:r>
            <w:r w:rsidRPr="00B37839">
              <w:rPr>
                <w:b w:val="0"/>
                <w:bCs w:val="0"/>
              </w:rPr>
              <w:t>Creates a StreamWriter that appends UTF-8 encoded text to an existing file, or to a new file if the specified file does not exist.</w:t>
            </w:r>
          </w:p>
          <w:p w:rsidR="00301613" w:rsidRPr="006D626F" w:rsidRDefault="00301613" w:rsidP="00B37839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t>ReadAllText:</w:t>
            </w:r>
            <w:r>
              <w:rPr>
                <w:b w:val="0"/>
                <w:bCs w:val="0"/>
              </w:rPr>
              <w:t xml:space="preserve"> </w:t>
            </w:r>
            <w:r w:rsidRPr="00B37839">
              <w:rPr>
                <w:b w:val="0"/>
                <w:bCs w:val="0"/>
              </w:rPr>
              <w:t>Opens a text file, reads all the text in the file, and then closes the file.</w:t>
            </w:r>
          </w:p>
        </w:tc>
      </w:tr>
      <w:tr w:rsidR="00795810" w:rsidTr="006D626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795810" w:rsidRPr="00FF7812" w:rsidRDefault="00932A57" w:rsidP="00795810">
            <w:r>
              <w:t>Code:</w:t>
            </w:r>
          </w:p>
        </w:tc>
      </w:tr>
      <w:tr w:rsidR="00932A57" w:rsidTr="006D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932A57" w:rsidRDefault="00932A57" w:rsidP="00093F4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System.IO;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File methods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FileTypes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//File Location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2022\\C#\\Feb11\\ExampleFiles\\Sample.txt"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fileName1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2022\\C#\\Feb11\\ExampleFiles\\Destination\\Sample.txt"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// Check File Exist or not and Delete the file     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(File.Exists(fileName))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File.Delete(fileName);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"*****File Deleted*****\n"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 Create a new file and add text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StreamWriter sw = File.CreateText(fileName);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"Hi 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"AWelcome 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"Nations Benefit"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sw.Close();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"\n*****Text Added*****"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// Read File     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StreamReader sr = File.OpenText(fileName);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((s = sr.ReadLine())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Console.WriteLine(s);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"\n*****Read Line*****"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sr.Close();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(File.Exists(fileName1))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File.Delete(fileName1);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File.Move(fileName, fileName1);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"\n*****File was moved*****"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//Copy File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File.Copy(fileName1, fileName);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"\n*****File was Copied*****"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date = File.GetCreationTime(fileName1);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"\n*****Get Creation Time*****"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Console.WriteLine(date);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//Open File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File.OpenText(fileName1).Close();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"\nFile Opened"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//Append new Text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 = File.AppendText(fileName1);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"This"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"is Extra"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"Text"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sw.Close ();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//Read File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read = File.ReadAllText(fileName1);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Console.WriteLine(read);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"\nRead Appended 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932A57" w:rsidRDefault="00932A57" w:rsidP="00932A5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331C97" w:rsidRPr="00331C97" w:rsidRDefault="00932A57" w:rsidP="00932A57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bookmarkStart w:id="0" w:name="_GoBack"/>
            <w:bookmarkEnd w:id="0"/>
          </w:p>
        </w:tc>
      </w:tr>
      <w:tr w:rsidR="00932A57" w:rsidTr="006D626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932A57" w:rsidRPr="00932A57" w:rsidRDefault="00932A57" w:rsidP="00932A57">
            <w:pPr>
              <w:autoSpaceDE w:val="0"/>
              <w:autoSpaceDN w:val="0"/>
              <w:adjustRightInd w:val="0"/>
              <w:spacing w:before="0"/>
            </w:pPr>
            <w:r w:rsidRPr="00932A57">
              <w:lastRenderedPageBreak/>
              <w:t>Output:</w:t>
            </w:r>
          </w:p>
        </w:tc>
      </w:tr>
      <w:tr w:rsidR="00932A57" w:rsidTr="006D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932A57" w:rsidRPr="00932A57" w:rsidRDefault="00932A57" w:rsidP="00932A57">
            <w:pPr>
              <w:autoSpaceDE w:val="0"/>
              <w:autoSpaceDN w:val="0"/>
              <w:adjustRightInd w:val="0"/>
              <w:spacing w:before="0"/>
            </w:pPr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46FE1B73" wp14:editId="075E1139">
                  <wp:extent cx="2619375" cy="4791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A57" w:rsidRDefault="00932A57"/>
    <w:p w:rsidR="00932A57" w:rsidRDefault="00932A57">
      <w:r>
        <w:br w:type="page"/>
      </w:r>
    </w:p>
    <w:tbl>
      <w:tblPr>
        <w:tblStyle w:val="GridTable4-Accent6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6D626F" w:rsidTr="00A9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Pr="00932A57" w:rsidRDefault="00791713" w:rsidP="00791713">
            <w:pPr>
              <w:pStyle w:val="ListParagraph"/>
              <w:numPr>
                <w:ilvl w:val="0"/>
                <w:numId w:val="16"/>
              </w:numPr>
            </w:pPr>
            <w:r w:rsidRPr="00791713">
              <w:lastRenderedPageBreak/>
              <w:t>WACP to copy files from one folder to other folder. Schedule this job to be executed at daily some time. put the screen shot of task scheduler.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791713" w:rsidP="00A965EC">
            <w:r>
              <w:t>Code:</w:t>
            </w:r>
          </w:p>
        </w:tc>
      </w:tr>
      <w:tr w:rsidR="006D626F" w:rsidTr="00A965E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791713" w:rsidRDefault="00791713" w:rsidP="0079171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File.Copy(fileName1, fileName);</w:t>
            </w:r>
          </w:p>
          <w:p w:rsidR="006D626F" w:rsidRDefault="00791713" w:rsidP="00791713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"\n*****File was Copied*****"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791713" w:rsidP="00A965EC">
            <w:r>
              <w:t>Screenshot</w:t>
            </w:r>
          </w:p>
        </w:tc>
      </w:tr>
      <w:tr w:rsidR="006D626F" w:rsidTr="00A965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71039F" w:rsidRDefault="00791713" w:rsidP="00A965EC">
            <w:r>
              <w:rPr>
                <w:noProof/>
                <w:lang w:val="en-IN" w:eastAsia="en-IN" w:bidi="hi-IN"/>
              </w:rPr>
              <w:drawing>
                <wp:inline distT="0" distB="0" distL="0" distR="0" wp14:anchorId="48A4984D" wp14:editId="05B728E6">
                  <wp:extent cx="4572000" cy="34759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7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793" w:rsidRDefault="00E71793"/>
    <w:p w:rsidR="00E71793" w:rsidRDefault="00E71793">
      <w:r>
        <w:br w:type="page"/>
      </w:r>
    </w:p>
    <w:tbl>
      <w:tblPr>
        <w:tblStyle w:val="GridTable4-Accent6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6D626F" w:rsidTr="00A9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Pr="00E71793" w:rsidRDefault="00E71793" w:rsidP="00E71793">
            <w:pPr>
              <w:pStyle w:val="ListParagraph"/>
              <w:numPr>
                <w:ilvl w:val="0"/>
                <w:numId w:val="16"/>
              </w:numPr>
            </w:pPr>
            <w:r w:rsidRPr="00E71793">
              <w:lastRenderedPageBreak/>
              <w:t>WACP to write data into file (and append the data) using Stream writer class.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E71793" w:rsidP="00A965EC">
            <w:r>
              <w:t>Code:</w:t>
            </w:r>
          </w:p>
        </w:tc>
      </w:tr>
      <w:tr w:rsidR="006D626F" w:rsidTr="00A965E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sw = File.AppendText(fileName1);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"This"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"is Extra"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"Text"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sw.Close ();</w:t>
            </w:r>
          </w:p>
          <w:p w:rsidR="006D626F" w:rsidRDefault="00E71793" w:rsidP="00E71793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E71793" w:rsidP="00A965EC">
            <w:r>
              <w:t>Output:</w:t>
            </w:r>
          </w:p>
        </w:tc>
      </w:tr>
      <w:tr w:rsidR="006D626F" w:rsidTr="00A965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E71793" w:rsidP="00A965EC">
            <w:r>
              <w:rPr>
                <w:noProof/>
                <w:lang w:val="en-IN" w:eastAsia="en-IN" w:bidi="hi-IN"/>
              </w:rPr>
              <w:drawing>
                <wp:inline distT="0" distB="0" distL="0" distR="0" wp14:anchorId="1FF3BC99" wp14:editId="451C959A">
                  <wp:extent cx="1685925" cy="1285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26F" w:rsidRDefault="006D626F"/>
    <w:tbl>
      <w:tblPr>
        <w:tblStyle w:val="GridTable4-Accent6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6D626F" w:rsidTr="00A9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Pr="00E71793" w:rsidRDefault="00E71793" w:rsidP="00E71793">
            <w:pPr>
              <w:pStyle w:val="ListParagraph"/>
              <w:numPr>
                <w:ilvl w:val="0"/>
                <w:numId w:val="16"/>
              </w:numPr>
            </w:pPr>
            <w:r w:rsidRPr="00E71793">
              <w:t>Research and write C# program to read data from file.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E71793" w:rsidP="00A965EC">
            <w:r>
              <w:t>Code:</w:t>
            </w:r>
          </w:p>
        </w:tc>
      </w:tr>
      <w:tr w:rsidR="006D626F" w:rsidTr="00A965E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StreamReader sr = File.OpenText(fileName);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((s = sr.ReadLine())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Console.WriteLine(s);</w:t>
            </w:r>
          </w:p>
          <w:p w:rsidR="00E71793" w:rsidRDefault="00E71793" w:rsidP="00E7179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"\n*****Read Line*****"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6D626F" w:rsidRDefault="00E71793" w:rsidP="00E71793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sr.Close();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E71793" w:rsidP="00A965EC">
            <w:r>
              <w:t>Output:</w:t>
            </w:r>
          </w:p>
        </w:tc>
      </w:tr>
      <w:tr w:rsidR="006D626F" w:rsidTr="00A965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71039F" w:rsidP="00A965EC">
            <w:r>
              <w:rPr>
                <w:noProof/>
                <w:lang w:val="en-IN" w:eastAsia="en-IN" w:bidi="hi-IN"/>
              </w:rPr>
              <w:drawing>
                <wp:inline distT="0" distB="0" distL="0" distR="0" wp14:anchorId="379B54AE" wp14:editId="33D4EC98">
                  <wp:extent cx="1876425" cy="885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39F" w:rsidRDefault="0071039F"/>
    <w:p w:rsidR="0071039F" w:rsidRDefault="0071039F">
      <w:r>
        <w:br w:type="page"/>
      </w:r>
    </w:p>
    <w:tbl>
      <w:tblPr>
        <w:tblStyle w:val="GridTable4-Accent6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6D626F" w:rsidTr="00A9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Pr="0071039F" w:rsidRDefault="0071039F" w:rsidP="0071039F">
            <w:pPr>
              <w:pStyle w:val="ListParagraph"/>
              <w:numPr>
                <w:ilvl w:val="0"/>
                <w:numId w:val="16"/>
              </w:numPr>
            </w:pPr>
            <w:r w:rsidRPr="0071039F">
              <w:lastRenderedPageBreak/>
              <w:t>Modify the quiz application to save the name and score in the flat file. No need to</w:t>
            </w:r>
            <w:r>
              <w:t xml:space="preserve"> display the score to end user.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71039F" w:rsidP="00A965EC">
            <w:r>
              <w:t>Code:</w:t>
            </w:r>
          </w:p>
        </w:tc>
      </w:tr>
      <w:tr w:rsidR="006D626F" w:rsidTr="00A965E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System.IO;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QuizApplication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2022\\C#\\Feb11\\ExampleFiles\\Score.txt"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score = 0, answer;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your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name =  Console.ReadLine();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$"Hi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welcome to quiz by 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"\nQ1. What is the national game of India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"1.Cricket 2.Field Hockey 3.Badminton 4.Kabaddi"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answer = Convert.ToInt32(Console.ReadLine());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(answer == 2)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score += 20;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"\nQ2. What is the national game of USA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"1.Tennis 2.Ice Hockey 3.Baseball 4.Football"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answer = Convert.ToInt32(Console.ReadLine());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(answer == 3)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score += 20;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"\nQ3. What is the national game of Israel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"1.Swimming 2.Field Hockey 3.Basketball 4.Football"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answer = Convert.ToInt32(Console.ReadLine());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(answer == 4)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score += 20;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"\nQ4. What is the national game of Scotland: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"1.Golf 2.Tennis 3.Football 4.Rugby"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answer = Convert.ToInt32(Console.ReadLine());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(answer == 1)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score += 20;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"\nQ5. What is the national game of England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"1.Rugby  2.Cricket 3.Football 4.Basketball"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answer = Convert.ToInt32(Console.ReadLine());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(answer == 2)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score += 20;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//Adding Score to File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(File.Exists(fileName))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File.Delete(fileName);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"\n*****File Deleted*****\n"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StreamWriter sw = File.CreateText(fileName);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sw.WriteLine(name);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sw.WriteLine(score);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sw.Close();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"*****Score Added*****"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$"\nThanks,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score was added to our company server"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6D626F" w:rsidRPr="00DC625E" w:rsidRDefault="00DC625E" w:rsidP="00DC625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6D626F" w:rsidTr="00A9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093F42" w:rsidP="00A965EC">
            <w:r>
              <w:lastRenderedPageBreak/>
              <w:t>Output:</w:t>
            </w:r>
          </w:p>
        </w:tc>
      </w:tr>
      <w:tr w:rsidR="006D626F" w:rsidTr="00A965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</w:tcPr>
          <w:p w:rsidR="006D626F" w:rsidRDefault="00DC625E" w:rsidP="00A965EC">
            <w:r>
              <w:rPr>
                <w:noProof/>
                <w:lang w:val="en-IN" w:eastAsia="en-IN" w:bidi="hi-IN"/>
              </w:rPr>
              <w:drawing>
                <wp:inline distT="0" distB="0" distL="0" distR="0" wp14:anchorId="72D9D4D4" wp14:editId="49F487F4">
                  <wp:extent cx="4572000" cy="33655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26F" w:rsidRDefault="006D626F"/>
    <w:sectPr w:rsidR="006D626F" w:rsidSect="009B0674">
      <w:footerReference w:type="default" r:id="rId12"/>
      <w:headerReference w:type="first" r:id="rId13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B0" w:rsidRDefault="006037B0">
      <w:pPr>
        <w:spacing w:line="240" w:lineRule="auto"/>
      </w:pPr>
      <w:r>
        <w:separator/>
      </w:r>
    </w:p>
  </w:endnote>
  <w:endnote w:type="continuationSeparator" w:id="0">
    <w:p w:rsidR="006037B0" w:rsidRDefault="00603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331C97">
          <w:rPr>
            <w:noProof/>
          </w:rPr>
          <w:t>7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B0" w:rsidRDefault="006037B0">
      <w:pPr>
        <w:spacing w:line="240" w:lineRule="auto"/>
      </w:pPr>
      <w:r>
        <w:separator/>
      </w:r>
    </w:p>
  </w:footnote>
  <w:footnote w:type="continuationSeparator" w:id="0">
    <w:p w:rsidR="006037B0" w:rsidRDefault="00603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2D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5D82E20"/>
    <w:multiLevelType w:val="hybridMultilevel"/>
    <w:tmpl w:val="5D8A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07D41D3"/>
    <w:multiLevelType w:val="hybridMultilevel"/>
    <w:tmpl w:val="0DA26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55"/>
    <w:rsid w:val="00016917"/>
    <w:rsid w:val="000228C0"/>
    <w:rsid w:val="0008720E"/>
    <w:rsid w:val="00093F42"/>
    <w:rsid w:val="00122300"/>
    <w:rsid w:val="00164D64"/>
    <w:rsid w:val="001668E8"/>
    <w:rsid w:val="00190922"/>
    <w:rsid w:val="00192BA9"/>
    <w:rsid w:val="001C30B8"/>
    <w:rsid w:val="002D6D73"/>
    <w:rsid w:val="002F1C41"/>
    <w:rsid w:val="00301613"/>
    <w:rsid w:val="00331C97"/>
    <w:rsid w:val="003C1E78"/>
    <w:rsid w:val="003E1CD2"/>
    <w:rsid w:val="00430D21"/>
    <w:rsid w:val="0047082C"/>
    <w:rsid w:val="00492067"/>
    <w:rsid w:val="00541D83"/>
    <w:rsid w:val="00545EFF"/>
    <w:rsid w:val="00566A88"/>
    <w:rsid w:val="006037B0"/>
    <w:rsid w:val="006678FC"/>
    <w:rsid w:val="006C287D"/>
    <w:rsid w:val="006D626F"/>
    <w:rsid w:val="006E4ED3"/>
    <w:rsid w:val="0071039F"/>
    <w:rsid w:val="00712D08"/>
    <w:rsid w:val="00717041"/>
    <w:rsid w:val="00776ECC"/>
    <w:rsid w:val="00791713"/>
    <w:rsid w:val="00795810"/>
    <w:rsid w:val="007A0A5B"/>
    <w:rsid w:val="007B00EB"/>
    <w:rsid w:val="007B5BFF"/>
    <w:rsid w:val="00882E6A"/>
    <w:rsid w:val="008A3355"/>
    <w:rsid w:val="00932A57"/>
    <w:rsid w:val="009466EC"/>
    <w:rsid w:val="009B0674"/>
    <w:rsid w:val="00AA480C"/>
    <w:rsid w:val="00B37839"/>
    <w:rsid w:val="00B46725"/>
    <w:rsid w:val="00DC625E"/>
    <w:rsid w:val="00E71793"/>
    <w:rsid w:val="00EF74E1"/>
    <w:rsid w:val="00F24B5C"/>
    <w:rsid w:val="00F72A56"/>
    <w:rsid w:val="00FC7FAC"/>
    <w:rsid w:val="00FF53C4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CA287-9D96-4AE0-96F0-CCAF987B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4-Accent6">
    <w:name w:val="Grid Table 4 Accent 6"/>
    <w:basedOn w:val="TableNormal"/>
    <w:uiPriority w:val="49"/>
    <w:rsid w:val="006D626F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D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76"/>
    <w:rsid w:val="00D0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661BF854C4ECCAFF69D0BD70C8528">
    <w:name w:val="6D5661BF854C4ECCAFF69D0BD70C8528"/>
    <w:rPr>
      <w:rFonts w:cs="Mangal"/>
    </w:rPr>
  </w:style>
  <w:style w:type="paragraph" w:customStyle="1" w:styleId="19C384D563BA4691BC443948AB741F31">
    <w:name w:val="19C384D563BA4691BC443948AB741F31"/>
    <w:rPr>
      <w:rFonts w:cs="Mangal"/>
    </w:rPr>
  </w:style>
  <w:style w:type="paragraph" w:customStyle="1" w:styleId="8C076DC7FA624EF5B22BE6C7A7554BB6">
    <w:name w:val="8C076DC7FA624EF5B22BE6C7A7554BB6"/>
    <w:rPr>
      <w:rFonts w:cs="Mangal"/>
    </w:rPr>
  </w:style>
  <w:style w:type="paragraph" w:customStyle="1" w:styleId="749E04B1C7D6417A8984306FE56647C1">
    <w:name w:val="749E04B1C7D6417A8984306FE56647C1"/>
    <w:rPr>
      <w:rFonts w:cs="Mangal"/>
    </w:rPr>
  </w:style>
  <w:style w:type="paragraph" w:customStyle="1" w:styleId="0E1537EFC5524B6C9A5894A520632BE8">
    <w:name w:val="0E1537EFC5524B6C9A5894A520632BE8"/>
    <w:rPr>
      <w:rFonts w:cs="Mangal"/>
    </w:rPr>
  </w:style>
  <w:style w:type="paragraph" w:customStyle="1" w:styleId="07FF163E57D3482C8FDC8C3F0CBAEC3C">
    <w:name w:val="07FF163E57D3482C8FDC8C3F0CBAEC3C"/>
    <w:rPr>
      <w:rFonts w:cs="Mangal"/>
    </w:rPr>
  </w:style>
  <w:style w:type="paragraph" w:customStyle="1" w:styleId="4D2D6EEE848D4E2094C970F4CFABEF14">
    <w:name w:val="4D2D6EEE848D4E2094C970F4CFABEF14"/>
    <w:rPr>
      <w:rFonts w:cs="Mangal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rFonts w:cstheme="minorBidi"/>
      <w:color w:val="44546A" w:themeColor="text2"/>
      <w:szCs w:val="22"/>
      <w:lang w:val="en-US" w:eastAsia="ja-JP" w:bidi="ar-SA"/>
    </w:rPr>
  </w:style>
  <w:style w:type="paragraph" w:customStyle="1" w:styleId="6BE8E63B9FBF40F1A21613C3F5FEE60D">
    <w:name w:val="6BE8E63B9FBF40F1A21613C3F5FEE60D"/>
    <w:rPr>
      <w:rFonts w:cs="Mangal"/>
    </w:rPr>
  </w:style>
  <w:style w:type="paragraph" w:customStyle="1" w:styleId="4D032148056D478993A8636FFE90B4F4">
    <w:name w:val="4D032148056D478993A8636FFE90B4F4"/>
    <w:rPr>
      <w:rFonts w:cs="Mangal"/>
    </w:rPr>
  </w:style>
  <w:style w:type="paragraph" w:customStyle="1" w:styleId="EBEE77B2408C48C4B61FB2205F271633">
    <w:name w:val="EBEE77B2408C48C4B61FB2205F271633"/>
    <w:rPr>
      <w:rFonts w:cs="Mangal"/>
    </w:rPr>
  </w:style>
  <w:style w:type="paragraph" w:customStyle="1" w:styleId="BA190B5C971D4ED3B470D9062F860227">
    <w:name w:val="BA190B5C971D4ED3B470D9062F860227"/>
    <w:rPr>
      <w:rFonts w:cs="Mangal"/>
    </w:rPr>
  </w:style>
  <w:style w:type="paragraph" w:customStyle="1" w:styleId="F241AEBD982A40D8AAD3B87696C441AC">
    <w:name w:val="F241AEBD982A40D8AAD3B87696C441AC"/>
    <w:rPr>
      <w:rFonts w:cs="Mangal"/>
    </w:rPr>
  </w:style>
  <w:style w:type="paragraph" w:customStyle="1" w:styleId="800E649AD6494CF2BA6AEC9A157A770D">
    <w:name w:val="800E649AD6494CF2BA6AEC9A157A770D"/>
    <w:rPr>
      <w:rFonts w:cs="Mangal"/>
    </w:rPr>
  </w:style>
  <w:style w:type="paragraph" w:customStyle="1" w:styleId="89232D55D7F4450E86BD85D98F8DE128">
    <w:name w:val="89232D55D7F4450E86BD85D98F8DE128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449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suryateja chandolu</dc:creator>
  <cp:lastModifiedBy>suryateja chandolu</cp:lastModifiedBy>
  <cp:revision>9</cp:revision>
  <dcterms:created xsi:type="dcterms:W3CDTF">2022-02-11T04:53:00Z</dcterms:created>
  <dcterms:modified xsi:type="dcterms:W3CDTF">2022-02-11T12:22:00Z</dcterms:modified>
  <cp:contentStatus/>
</cp:coreProperties>
</file>