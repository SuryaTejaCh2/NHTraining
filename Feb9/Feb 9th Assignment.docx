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725" w:rsidRPr="007B5BFF" w:rsidRDefault="003A3416" w:rsidP="003A3416">
      <w:pPr>
        <w:pStyle w:val="Title"/>
        <w:jc w:val="right"/>
      </w:pPr>
      <w:bookmarkStart w:id="0" w:name="_GoBack"/>
      <w:bookmarkEnd w:id="0"/>
      <w:r w:rsidRPr="004E2CA2">
        <w:rPr>
          <w:color w:val="000000" w:themeColor="text1"/>
          <w:sz w:val="56"/>
          <w:szCs w:val="56"/>
        </w:rPr>
        <w:t xml:space="preserve">Feb </w:t>
      </w:r>
      <w:r>
        <w:rPr>
          <w:color w:val="000000" w:themeColor="text1"/>
          <w:sz w:val="56"/>
          <w:szCs w:val="56"/>
        </w:rPr>
        <w:t>9</w:t>
      </w:r>
      <w:r w:rsidRPr="003A3416">
        <w:rPr>
          <w:color w:val="000000" w:themeColor="text1"/>
          <w:sz w:val="56"/>
          <w:szCs w:val="56"/>
          <w:vertAlign w:val="superscript"/>
        </w:rPr>
        <w:t>th</w:t>
      </w:r>
      <w:r>
        <w:rPr>
          <w:color w:val="000000" w:themeColor="text1"/>
          <w:sz w:val="56"/>
          <w:szCs w:val="56"/>
        </w:rPr>
        <w:t xml:space="preserve"> </w:t>
      </w:r>
      <w:r w:rsidRPr="004E2CA2">
        <w:rPr>
          <w:color w:val="000000" w:themeColor="text1"/>
          <w:sz w:val="56"/>
          <w:szCs w:val="56"/>
        </w:rPr>
        <w:t>Assignment</w:t>
      </w:r>
    </w:p>
    <w:p w:rsidR="00B46725" w:rsidRDefault="00B46725" w:rsidP="00B46725">
      <w:pPr>
        <w:pStyle w:val="ContactHeading"/>
      </w:pPr>
      <w:r>
        <w:t>By</w:t>
      </w:r>
    </w:p>
    <w:p w:rsidR="002D6D73" w:rsidRDefault="003A3416" w:rsidP="00F67E03">
      <w:pPr>
        <w:pStyle w:val="ContactInfo"/>
      </w:pPr>
      <w:r>
        <w:t xml:space="preserve">Surya </w:t>
      </w:r>
      <w:proofErr w:type="spellStart"/>
      <w:r>
        <w:t>Teja</w:t>
      </w:r>
      <w:proofErr w:type="spellEnd"/>
      <w:r>
        <w:t xml:space="preserve"> Chandolu</w:t>
      </w:r>
    </w:p>
    <w:p w:rsidR="00F67E03" w:rsidRDefault="00F67E03" w:rsidP="00F67E03"/>
    <w:p w:rsidR="00285431" w:rsidRDefault="00285431" w:rsidP="0031467A"/>
    <w:tbl>
      <w:tblPr>
        <w:tblStyle w:val="GridTable4-Accent6"/>
        <w:tblW w:w="9432" w:type="dxa"/>
        <w:tblLook w:val="04A0" w:firstRow="1" w:lastRow="0" w:firstColumn="1" w:lastColumn="0" w:noHBand="0" w:noVBand="1"/>
      </w:tblPr>
      <w:tblGrid>
        <w:gridCol w:w="9432"/>
      </w:tblGrid>
      <w:tr w:rsidR="0031467A" w:rsidTr="00314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2" w:type="dxa"/>
          </w:tcPr>
          <w:p w:rsidR="0031467A" w:rsidRPr="0031467A" w:rsidRDefault="0031467A" w:rsidP="0031467A">
            <w:pPr>
              <w:pStyle w:val="ListParagraph"/>
              <w:numPr>
                <w:ilvl w:val="0"/>
                <w:numId w:val="17"/>
              </w:numPr>
            </w:pPr>
            <w:r w:rsidRPr="00285431">
              <w:lastRenderedPageBreak/>
              <w:t xml:space="preserve">Declare a 2 </w:t>
            </w:r>
            <w:proofErr w:type="spellStart"/>
            <w:r w:rsidRPr="00285431">
              <w:t>dimentional</w:t>
            </w:r>
            <w:proofErr w:type="spellEnd"/>
            <w:r w:rsidRPr="00285431">
              <w:t xml:space="preserve"> array of size (2,2) and initialize using indexes and print the values using nested for loop</w:t>
            </w:r>
          </w:p>
        </w:tc>
      </w:tr>
      <w:tr w:rsidR="0031467A" w:rsidTr="00314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2" w:type="dxa"/>
          </w:tcPr>
          <w:p w:rsidR="0031467A" w:rsidRDefault="0031467A" w:rsidP="0031467A">
            <w:r>
              <w:t>Code:</w:t>
            </w:r>
          </w:p>
        </w:tc>
      </w:tr>
      <w:tr w:rsidR="0031467A" w:rsidTr="0031467A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2" w:type="dxa"/>
          </w:tcPr>
          <w:p w:rsidR="0031467A" w:rsidRDefault="0031467A" w:rsidP="0031467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31467A" w:rsidRDefault="0031467A" w:rsidP="0031467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31467A" w:rsidRDefault="0031467A" w:rsidP="0031467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31467A" w:rsidRDefault="0031467A" w:rsidP="0031467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Teja</w:t>
            </w:r>
            <w:proofErr w:type="spellEnd"/>
          </w:p>
          <w:p w:rsidR="0031467A" w:rsidRDefault="0031467A" w:rsidP="0031467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Purpose: Declare a 2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dimentional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array of size (2,2) and initialize using indexes and print the values</w:t>
            </w:r>
          </w:p>
          <w:p w:rsidR="0031467A" w:rsidRDefault="0031467A" w:rsidP="0031467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31467A" w:rsidRDefault="0031467A" w:rsidP="0031467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31467A" w:rsidRDefault="0031467A" w:rsidP="0031467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Array1</w:t>
            </w:r>
          </w:p>
          <w:p w:rsidR="0031467A" w:rsidRDefault="0031467A" w:rsidP="0031467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31467A" w:rsidRDefault="0031467A" w:rsidP="0031467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Program</w:t>
            </w:r>
          </w:p>
          <w:p w:rsidR="0031467A" w:rsidRDefault="0031467A" w:rsidP="0031467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31467A" w:rsidRDefault="0031467A" w:rsidP="0031467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31467A" w:rsidRDefault="0031467A" w:rsidP="0031467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31467A" w:rsidRDefault="0031467A" w:rsidP="0031467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[,]{ { 1, 2 }, { 3, 4 } };</w:t>
            </w:r>
          </w:p>
          <w:p w:rsidR="0031467A" w:rsidRDefault="0031467A" w:rsidP="0031467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31467A" w:rsidRDefault="0031467A" w:rsidP="0031467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data.GetLength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(0);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++)</w:t>
            </w:r>
          </w:p>
          <w:p w:rsidR="0031467A" w:rsidRDefault="0031467A" w:rsidP="0031467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31467A" w:rsidRDefault="0031467A" w:rsidP="0031467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j = 0; j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data.GetLength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(1);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31467A" w:rsidRDefault="0031467A" w:rsidP="0031467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{</w:t>
            </w:r>
          </w:p>
          <w:p w:rsidR="0031467A" w:rsidRDefault="0031467A" w:rsidP="0031467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 j]}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31467A" w:rsidRDefault="0031467A" w:rsidP="0031467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}</w:t>
            </w:r>
          </w:p>
          <w:p w:rsidR="0031467A" w:rsidRDefault="0031467A" w:rsidP="0031467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31467A" w:rsidRDefault="0031467A" w:rsidP="0031467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31467A" w:rsidRDefault="0031467A" w:rsidP="0031467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31467A" w:rsidRDefault="0031467A" w:rsidP="0031467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31467A" w:rsidRDefault="0031467A" w:rsidP="0031467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31467A" w:rsidRPr="0031467A" w:rsidRDefault="0031467A" w:rsidP="0031467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</w:tc>
      </w:tr>
      <w:tr w:rsidR="0031467A" w:rsidTr="00314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2" w:type="dxa"/>
          </w:tcPr>
          <w:p w:rsidR="0031467A" w:rsidRDefault="0031467A" w:rsidP="0031467A">
            <w:r>
              <w:t>Output:</w:t>
            </w:r>
          </w:p>
        </w:tc>
      </w:tr>
      <w:tr w:rsidR="0031467A" w:rsidTr="0031467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2" w:type="dxa"/>
          </w:tcPr>
          <w:p w:rsidR="0031467A" w:rsidRDefault="0031467A" w:rsidP="0031467A">
            <w:r>
              <w:rPr>
                <w:noProof/>
                <w:lang w:val="en-IN" w:eastAsia="en-IN" w:bidi="hi-IN"/>
              </w:rPr>
              <w:drawing>
                <wp:inline distT="0" distB="0" distL="0" distR="0" wp14:anchorId="3911E43A" wp14:editId="148D4317">
                  <wp:extent cx="1400175" cy="9525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5E0A" w:rsidRDefault="00035E0A" w:rsidP="0031467A"/>
    <w:p w:rsidR="00035E0A" w:rsidRDefault="00035E0A">
      <w:r>
        <w:br w:type="page"/>
      </w:r>
    </w:p>
    <w:tbl>
      <w:tblPr>
        <w:tblStyle w:val="GridTable4-Accent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35E0A" w:rsidTr="00A12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035E0A" w:rsidRPr="00A12536" w:rsidRDefault="00A12536" w:rsidP="00A12536">
            <w:pPr>
              <w:pStyle w:val="ListParagraph"/>
              <w:numPr>
                <w:ilvl w:val="0"/>
                <w:numId w:val="17"/>
              </w:numPr>
            </w:pPr>
            <w:r w:rsidRPr="00A12536">
              <w:lastRenderedPageBreak/>
              <w:t>Declare a 2-D array of size (3,2) and initialize in the same line while declaring and print the values using nested for loop</w:t>
            </w:r>
          </w:p>
        </w:tc>
      </w:tr>
      <w:tr w:rsidR="00035E0A" w:rsidTr="00A1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035E0A" w:rsidRDefault="00A12536" w:rsidP="0031467A">
            <w:r>
              <w:t>Code:</w:t>
            </w:r>
          </w:p>
        </w:tc>
      </w:tr>
      <w:tr w:rsidR="00035E0A" w:rsidTr="00A12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Default="00A12536" w:rsidP="00A12536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A12536" w:rsidRDefault="00A12536" w:rsidP="00A12536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A12536" w:rsidRDefault="00A12536" w:rsidP="00A12536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A12536" w:rsidRDefault="00A12536" w:rsidP="00A12536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Teja</w:t>
            </w:r>
            <w:proofErr w:type="spellEnd"/>
          </w:p>
          <w:p w:rsidR="00E056A9" w:rsidRDefault="00A12536" w:rsidP="00A12536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Purpose: Declare a 2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- D array of size (3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,2) and </w:t>
            </w:r>
            <w:r w:rsidR="00E056A9" w:rsidRPr="00E056A9"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initialize in the same line while declaring and print the values using nested for loop</w:t>
            </w:r>
            <w:r w:rsidR="00E056A9"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</w:p>
          <w:p w:rsidR="00A12536" w:rsidRDefault="00A12536" w:rsidP="00A12536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A12536" w:rsidRDefault="00A12536" w:rsidP="00A12536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A12536" w:rsidRDefault="00A12536" w:rsidP="00A12536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Array1</w:t>
            </w:r>
          </w:p>
          <w:p w:rsidR="00A12536" w:rsidRDefault="00A12536" w:rsidP="00A12536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A12536" w:rsidRDefault="00A12536" w:rsidP="00A12536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Program</w:t>
            </w:r>
          </w:p>
          <w:p w:rsidR="00A12536" w:rsidRDefault="00A12536" w:rsidP="00A12536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A12536" w:rsidRDefault="00A12536" w:rsidP="00A12536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A12536" w:rsidRDefault="00A12536" w:rsidP="00A12536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A12536" w:rsidRDefault="00A12536" w:rsidP="00A12536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[,]{ { 1, 2 }, { 3, 4 }, { 5, 6 } };</w:t>
            </w:r>
          </w:p>
          <w:p w:rsidR="00A12536" w:rsidRDefault="00A12536" w:rsidP="00A12536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A12536" w:rsidRDefault="00A12536" w:rsidP="00A12536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data.GetLength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(0);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++)</w:t>
            </w:r>
          </w:p>
          <w:p w:rsidR="00A12536" w:rsidRDefault="00A12536" w:rsidP="00A12536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A12536" w:rsidRDefault="00A12536" w:rsidP="00A12536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j = 0; j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data.GetLength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(1);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A12536" w:rsidRDefault="00A12536" w:rsidP="00A12536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{</w:t>
            </w:r>
          </w:p>
          <w:p w:rsidR="00A12536" w:rsidRDefault="00A12536" w:rsidP="00A12536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 j]}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A12536" w:rsidRDefault="00A12536" w:rsidP="00A12536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}</w:t>
            </w:r>
          </w:p>
          <w:p w:rsidR="00A12536" w:rsidRDefault="00A12536" w:rsidP="00A12536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A12536" w:rsidRDefault="00A12536" w:rsidP="00A12536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A12536" w:rsidRDefault="00A12536" w:rsidP="00A12536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A12536" w:rsidRDefault="00A12536" w:rsidP="00A12536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A12536" w:rsidRDefault="00A12536" w:rsidP="00A12536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035E0A" w:rsidRPr="00A12536" w:rsidRDefault="00A12536" w:rsidP="00A12536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</w:tc>
      </w:tr>
      <w:tr w:rsidR="00035E0A" w:rsidTr="00A1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035E0A" w:rsidRDefault="00A12536" w:rsidP="0031467A">
            <w:r>
              <w:t>Output:</w:t>
            </w:r>
          </w:p>
        </w:tc>
      </w:tr>
      <w:tr w:rsidR="00035E0A" w:rsidTr="00A12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035E0A" w:rsidRDefault="00E056A9" w:rsidP="0031467A">
            <w:r>
              <w:rPr>
                <w:noProof/>
                <w:lang w:val="en-IN" w:eastAsia="en-IN" w:bidi="hi-IN"/>
              </w:rPr>
              <w:drawing>
                <wp:inline distT="0" distB="0" distL="0" distR="0" wp14:anchorId="13DC989D" wp14:editId="0579931D">
                  <wp:extent cx="742950" cy="10763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56A9" w:rsidRDefault="00E056A9" w:rsidP="0031467A"/>
    <w:p w:rsidR="00E056A9" w:rsidRDefault="00E056A9">
      <w:r>
        <w:br w:type="page"/>
      </w:r>
    </w:p>
    <w:tbl>
      <w:tblPr>
        <w:tblStyle w:val="GridTable4-Accent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A12536" w:rsidTr="00A12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Pr="00E056A9" w:rsidRDefault="00E056A9" w:rsidP="00E056A9">
            <w:pPr>
              <w:pStyle w:val="ListParagraph"/>
              <w:numPr>
                <w:ilvl w:val="0"/>
                <w:numId w:val="17"/>
              </w:numPr>
            </w:pPr>
            <w:r w:rsidRPr="00E056A9">
              <w:lastRenderedPageBreak/>
              <w:t>Declare a 2-D array of size (3,3) and print trace of the array</w:t>
            </w:r>
          </w:p>
        </w:tc>
      </w:tr>
      <w:tr w:rsidR="00A12536" w:rsidTr="00A1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Default="00E056A9" w:rsidP="00D13DA2">
            <w:r>
              <w:t>Code:</w:t>
            </w:r>
          </w:p>
        </w:tc>
      </w:tr>
      <w:tr w:rsidR="00A12536" w:rsidTr="00A12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E056A9" w:rsidRDefault="00E056A9" w:rsidP="00E056A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E056A9" w:rsidRDefault="00E056A9" w:rsidP="00E056A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E056A9" w:rsidRDefault="00E056A9" w:rsidP="00E056A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E056A9" w:rsidRDefault="00E056A9" w:rsidP="00E056A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Teja</w:t>
            </w:r>
            <w:proofErr w:type="spellEnd"/>
          </w:p>
          <w:p w:rsidR="00E056A9" w:rsidRDefault="00E056A9" w:rsidP="00E056A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Purpose: Declare a 2-D array of size (3,3) and print trace of the array</w:t>
            </w:r>
          </w:p>
          <w:p w:rsidR="00E056A9" w:rsidRDefault="00E056A9" w:rsidP="00E056A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E056A9" w:rsidRDefault="00E056A9" w:rsidP="00E056A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E056A9" w:rsidRDefault="00E056A9" w:rsidP="00E056A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Array1</w:t>
            </w:r>
          </w:p>
          <w:p w:rsidR="00E056A9" w:rsidRDefault="00E056A9" w:rsidP="00E056A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E056A9" w:rsidRDefault="00E056A9" w:rsidP="00E056A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Program</w:t>
            </w:r>
          </w:p>
          <w:p w:rsidR="00E056A9" w:rsidRDefault="00E056A9" w:rsidP="00E056A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E056A9" w:rsidRDefault="00E056A9" w:rsidP="00E056A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E056A9" w:rsidRDefault="00E056A9" w:rsidP="00E056A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E056A9" w:rsidRDefault="00E056A9" w:rsidP="00E056A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sum = 0;</w:t>
            </w:r>
          </w:p>
          <w:p w:rsidR="00E056A9" w:rsidRDefault="00E056A9" w:rsidP="00E056A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[,]{ { 1, 2, 3 }, { 3, 4, 5 }, { 5, 6, 7 } };</w:t>
            </w:r>
          </w:p>
          <w:p w:rsidR="00E056A9" w:rsidRDefault="00E056A9" w:rsidP="00E056A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E056A9" w:rsidRDefault="00E056A9" w:rsidP="00E056A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data.GetLength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(0);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++)</w:t>
            </w:r>
          </w:p>
          <w:p w:rsidR="00E056A9" w:rsidRDefault="00E056A9" w:rsidP="00E056A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E056A9" w:rsidRDefault="00E056A9" w:rsidP="00E056A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j = 0; j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data.GetLength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(1);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E056A9" w:rsidRDefault="00E056A9" w:rsidP="00E056A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{</w:t>
            </w:r>
          </w:p>
          <w:p w:rsidR="00E056A9" w:rsidRDefault="00E056A9" w:rsidP="00E056A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== j)</w:t>
            </w:r>
          </w:p>
          <w:p w:rsidR="00E056A9" w:rsidRDefault="00E056A9" w:rsidP="00E056A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    sum = sum + 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 j];</w:t>
            </w:r>
          </w:p>
          <w:p w:rsidR="00E056A9" w:rsidRDefault="00E056A9" w:rsidP="00E056A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}</w:t>
            </w:r>
          </w:p>
          <w:p w:rsidR="00E056A9" w:rsidRDefault="00E056A9" w:rsidP="00E056A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E056A9" w:rsidRDefault="00E056A9" w:rsidP="00E056A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$"Sum of trace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{sum}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E056A9" w:rsidRDefault="00E056A9" w:rsidP="00E056A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E056A9" w:rsidRDefault="00E056A9" w:rsidP="00E056A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E056A9" w:rsidRDefault="00E056A9" w:rsidP="00E056A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A12536" w:rsidRPr="00E056A9" w:rsidRDefault="00E056A9" w:rsidP="00E056A9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</w:tc>
      </w:tr>
      <w:tr w:rsidR="00A12536" w:rsidTr="00A1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Default="00E056A9" w:rsidP="00D13DA2">
            <w:r>
              <w:t>Output:</w:t>
            </w:r>
          </w:p>
        </w:tc>
      </w:tr>
      <w:tr w:rsidR="00A12536" w:rsidTr="00A12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Default="00E056A9" w:rsidP="00D13DA2">
            <w:r>
              <w:rPr>
                <w:noProof/>
                <w:lang w:val="en-IN" w:eastAsia="en-IN" w:bidi="hi-IN"/>
              </w:rPr>
              <w:drawing>
                <wp:inline distT="0" distB="0" distL="0" distR="0" wp14:anchorId="1C1B4C88" wp14:editId="4E5081C5">
                  <wp:extent cx="3181350" cy="1028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4E95" w:rsidRDefault="00784E95" w:rsidP="0031467A"/>
    <w:p w:rsidR="00784E95" w:rsidRDefault="00784E95">
      <w:r>
        <w:br w:type="page"/>
      </w:r>
    </w:p>
    <w:tbl>
      <w:tblPr>
        <w:tblStyle w:val="GridTable4-Accent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A12536" w:rsidTr="00A12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Pr="00784E95" w:rsidRDefault="00784E95" w:rsidP="00784E95">
            <w:pPr>
              <w:pStyle w:val="ListParagraph"/>
              <w:numPr>
                <w:ilvl w:val="0"/>
                <w:numId w:val="17"/>
              </w:numPr>
            </w:pPr>
            <w:r w:rsidRPr="00784E95">
              <w:lastRenderedPageBreak/>
              <w:t>Declare a 2-D array of size (2</w:t>
            </w:r>
            <w:proofErr w:type="gramStart"/>
            <w:r w:rsidRPr="00784E95">
              <w:t>,2</w:t>
            </w:r>
            <w:proofErr w:type="gramEnd"/>
            <w:r w:rsidRPr="00784E95">
              <w:t>) and read values from user and print the array values.</w:t>
            </w:r>
          </w:p>
        </w:tc>
      </w:tr>
      <w:tr w:rsidR="00A12536" w:rsidTr="00A1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Default="00784E95" w:rsidP="00D13DA2">
            <w:r>
              <w:t>Code:</w:t>
            </w:r>
          </w:p>
        </w:tc>
      </w:tr>
      <w:tr w:rsidR="00A12536" w:rsidTr="00A12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Teja</w:t>
            </w:r>
            <w:proofErr w:type="spellEnd"/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Purpose: Declare a 2-D array of size (2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,2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) and read values from user and print the array values.</w:t>
            </w: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Array1</w:t>
            </w: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Program</w:t>
            </w: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sum = 0;</w:t>
            </w: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[2, 2];</w:t>
            </w: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//User input</w:t>
            </w: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data.GetLength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(0);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++)</w:t>
            </w: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j = 0; j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data.GetLength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(1);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{</w:t>
            </w: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$"Enter array number at 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{j}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]: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i,j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());</w:t>
            </w: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}</w:t>
            </w: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//Print</w:t>
            </w: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data.GetLength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(0);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++)</w:t>
            </w: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j = 0; j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data.GetLength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(1);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{</w:t>
            </w: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 j]}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}</w:t>
            </w: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A12536" w:rsidRPr="00784E95" w:rsidRDefault="00784E95" w:rsidP="00784E95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</w:tc>
      </w:tr>
      <w:tr w:rsidR="00A12536" w:rsidTr="00A1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Default="00784E95" w:rsidP="00D13DA2">
            <w:r>
              <w:t>Output:</w:t>
            </w:r>
          </w:p>
        </w:tc>
      </w:tr>
      <w:tr w:rsidR="00A12536" w:rsidTr="00A12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Default="00784E95" w:rsidP="00D13DA2">
            <w:r>
              <w:rPr>
                <w:noProof/>
                <w:lang w:val="en-IN" w:eastAsia="en-IN" w:bidi="hi-IN"/>
              </w:rPr>
              <w:drawing>
                <wp:inline distT="0" distB="0" distL="0" distR="0" wp14:anchorId="3AA738E8" wp14:editId="52FF7CC4">
                  <wp:extent cx="2609850" cy="1257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4E95" w:rsidRDefault="00784E95" w:rsidP="0031467A"/>
    <w:tbl>
      <w:tblPr>
        <w:tblStyle w:val="GridTable4-Accent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A12536" w:rsidTr="00A12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Pr="00784E95" w:rsidRDefault="00784E95" w:rsidP="00784E95">
            <w:pPr>
              <w:pStyle w:val="ListParagraph"/>
              <w:numPr>
                <w:ilvl w:val="0"/>
                <w:numId w:val="17"/>
              </w:numPr>
            </w:pPr>
            <w:r w:rsidRPr="00784E95">
              <w:lastRenderedPageBreak/>
              <w:t>Declare TWO 2-D arrays of size (2</w:t>
            </w:r>
            <w:proofErr w:type="gramStart"/>
            <w:r w:rsidRPr="00784E95">
              <w:t>,2</w:t>
            </w:r>
            <w:proofErr w:type="gramEnd"/>
            <w:r w:rsidRPr="00784E95">
              <w:t>) and read values from user and print the sum of the two matrices.</w:t>
            </w:r>
          </w:p>
        </w:tc>
      </w:tr>
      <w:tr w:rsidR="00A12536" w:rsidTr="00A1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Default="006E7429" w:rsidP="00D13DA2">
            <w:r>
              <w:t>Code:</w:t>
            </w:r>
          </w:p>
        </w:tc>
      </w:tr>
      <w:tr w:rsidR="00A12536" w:rsidTr="00A12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Teja</w:t>
            </w:r>
            <w:proofErr w:type="spellEnd"/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Purpose: Declare TWO 2-D arrays of size (2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,2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) and read values from user and print the sum of the two matrices.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SumOfTwoMatrices</w:t>
            </w:r>
            <w:proofErr w:type="spellEnd"/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Program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[,] data1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[2, 2];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[,] data2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[2, 2];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[,] data3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[2, 2];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//User input for data1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&lt; data1.GetLength(0);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++)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j = 0; j &lt; data1.GetLength(1);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{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$"Enter array number at 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{j}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]: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data1[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 j]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());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}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//Print for data1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&lt; data1.GetLength(0);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++)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j = 0; j &lt; data1.GetLength(1);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{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{data1[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 j]}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}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//User input for data2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&lt; data2.GetLength(0);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++)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j = 0; j &lt; data2.GetLength(1);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{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$"Enter array number at 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{j}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]: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data2[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 j]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());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}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//Print for data2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&lt; data2.GetLength(0);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++)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j = 0; j &lt; data2.GetLength(1);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{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{data2[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 j]}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}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//Logic for sum of two matrices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&lt; data3.GetLength(0);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++)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j = 0; j &lt; data3.GetLength(1);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{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    data3[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 j] = data1[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 j] + data2[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 j];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}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//Print sum of two matrices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"Sum of two Matrices are: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&lt; data3.GetLength(0);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++)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j = 0; j &lt; data3.GetLength(1);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{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{data3[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 j]}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}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2F4138" w:rsidRDefault="002F4138" w:rsidP="002F413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A12536" w:rsidRDefault="002F4138" w:rsidP="002F4138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</w:tc>
      </w:tr>
      <w:tr w:rsidR="00A12536" w:rsidTr="00A1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Default="006E7429" w:rsidP="00D13DA2">
            <w:r>
              <w:lastRenderedPageBreak/>
              <w:t>Output:</w:t>
            </w:r>
          </w:p>
        </w:tc>
      </w:tr>
      <w:tr w:rsidR="00A12536" w:rsidTr="00A12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Default="002F4138" w:rsidP="00D13DA2">
            <w:r>
              <w:rPr>
                <w:noProof/>
                <w:lang w:val="en-IN" w:eastAsia="en-IN" w:bidi="hi-IN"/>
              </w:rPr>
              <w:drawing>
                <wp:inline distT="0" distB="0" distL="0" distR="0" wp14:anchorId="367F75EA" wp14:editId="2C29CD7E">
                  <wp:extent cx="3752850" cy="29241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2536" w:rsidRDefault="00A12536" w:rsidP="0031467A"/>
    <w:tbl>
      <w:tblPr>
        <w:tblStyle w:val="GridTable4-Accent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A12536" w:rsidTr="00A12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Pr="00D14991" w:rsidRDefault="00D14991" w:rsidP="00D14991">
            <w:pPr>
              <w:pStyle w:val="ListParagraph"/>
              <w:numPr>
                <w:ilvl w:val="0"/>
                <w:numId w:val="17"/>
              </w:numPr>
            </w:pPr>
            <w:r w:rsidRPr="00D14991">
              <w:lastRenderedPageBreak/>
              <w:t>Declare TWO 2-D arrays of size (2</w:t>
            </w:r>
            <w:proofErr w:type="gramStart"/>
            <w:r w:rsidRPr="00D14991">
              <w:t>,2</w:t>
            </w:r>
            <w:proofErr w:type="gramEnd"/>
            <w:r w:rsidRPr="00D14991">
              <w:t>) and read values from user and print the product of the two matrices.</w:t>
            </w:r>
          </w:p>
        </w:tc>
      </w:tr>
      <w:tr w:rsidR="00A12536" w:rsidTr="00A1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Default="00735CFB" w:rsidP="00D13DA2">
            <w:r>
              <w:t>Code:</w:t>
            </w:r>
          </w:p>
        </w:tc>
      </w:tr>
      <w:tr w:rsidR="00A12536" w:rsidTr="00A12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1E36A7" w:rsidRDefault="001E36A7" w:rsidP="001E36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1E36A7" w:rsidRDefault="001E36A7" w:rsidP="001E36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Teja</w:t>
            </w:r>
            <w:proofErr w:type="spellEnd"/>
          </w:p>
          <w:p w:rsidR="001E36A7" w:rsidRDefault="001E36A7" w:rsidP="001E36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Purpose: Product Of Matrix</w:t>
            </w:r>
          </w:p>
          <w:p w:rsidR="001E36A7" w:rsidRDefault="001E36A7" w:rsidP="001E36A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1E36A7" w:rsidRDefault="001E36A7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ProductOfMatrix</w:t>
            </w:r>
            <w:proofErr w:type="spellEnd"/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Program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f1, f2, s1, s2;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//Read Data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"Enter Row size of First matrix: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f1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());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Colomn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size of First matrix: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f2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());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"Enter Row size of Second matrix: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s1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());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Colomn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size of Second matrix: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s2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());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//Array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[,] first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[f1, f2];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[,] second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[s1, s2];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[,] product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[f1, s2];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//User input for first matrix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&lt; f1;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++)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j = 0; j &lt; f2;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{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$"Enter array number at 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{j}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]: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first[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 j]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());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}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//Print for first matrix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&lt; f1;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++)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j = 0; j &lt; f2;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{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{first[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 j]}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}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//User input for second matrix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&lt; s1;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++)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j = 0; j &lt; s2;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{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$"Enter array number at 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{j}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]: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second[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 j]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());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}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//Print for second matrix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&lt; s1;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++)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j = 0; j &lt; s2;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{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{second[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 j]}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}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//Logic for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mutlipcation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table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(f2 == s1)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&lt; f1;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++)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{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j = 0; j &lt; s2;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{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    product[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 j] = 0;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k = 0; k &lt; f2; k++)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    {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        product[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 j] += first[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 k] * second[k, j];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    }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}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}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//Print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Table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&lt; f1;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++)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{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j = 0; j &lt; s2;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{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{product[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 j]}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}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}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A12536" w:rsidRPr="00735CFB" w:rsidRDefault="00735CFB" w:rsidP="00735CFB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</w:tc>
      </w:tr>
      <w:tr w:rsidR="00A12536" w:rsidTr="00A1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Default="00735CFB" w:rsidP="00D13DA2">
            <w:r>
              <w:lastRenderedPageBreak/>
              <w:t>Output:</w:t>
            </w:r>
          </w:p>
        </w:tc>
      </w:tr>
      <w:tr w:rsidR="00A12536" w:rsidTr="00A12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Default="00735CFB" w:rsidP="00D13DA2">
            <w:r>
              <w:rPr>
                <w:noProof/>
                <w:lang w:val="en-IN" w:eastAsia="en-IN" w:bidi="hi-IN"/>
              </w:rPr>
              <w:lastRenderedPageBreak/>
              <w:drawing>
                <wp:inline distT="0" distB="0" distL="0" distR="0" wp14:anchorId="77EF8C40" wp14:editId="3423497A">
                  <wp:extent cx="4210050" cy="42195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4CF9" w:rsidRDefault="002B4CF9" w:rsidP="0031467A"/>
    <w:p w:rsidR="002B4CF9" w:rsidRDefault="002B4CF9"/>
    <w:p w:rsidR="0049494C" w:rsidRDefault="0049494C"/>
    <w:tbl>
      <w:tblPr>
        <w:tblStyle w:val="GridTable4-Accent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A12536" w:rsidTr="00A12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Pr="002B4CF9" w:rsidRDefault="002B4CF9" w:rsidP="002B4CF9">
            <w:pPr>
              <w:pStyle w:val="ListParagraph"/>
              <w:numPr>
                <w:ilvl w:val="0"/>
                <w:numId w:val="17"/>
              </w:numPr>
            </w:pPr>
            <w:r w:rsidRPr="002B4CF9">
              <w:t>What is a jagged array What is the benefit of jagged array</w:t>
            </w:r>
          </w:p>
        </w:tc>
      </w:tr>
      <w:tr w:rsidR="00A12536" w:rsidTr="00A1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Default="002B4CF9" w:rsidP="002B4CF9">
            <w:pPr>
              <w:pStyle w:val="ListParagraph"/>
              <w:numPr>
                <w:ilvl w:val="0"/>
                <w:numId w:val="19"/>
              </w:numPr>
              <w:rPr>
                <w:b w:val="0"/>
                <w:bCs w:val="0"/>
              </w:rPr>
            </w:pPr>
            <w:r w:rsidRPr="002B4CF9">
              <w:rPr>
                <w:b w:val="0"/>
                <w:bCs w:val="0"/>
              </w:rPr>
              <w:t>A jagged array is an array whose elements are arrays, possibly of different sizes. A jagged array is sometimes called an "array of arrays."</w:t>
            </w:r>
          </w:p>
          <w:p w:rsidR="002B4CF9" w:rsidRDefault="002B4CF9" w:rsidP="002B4CF9">
            <w:pPr>
              <w:pStyle w:val="ListParagraph"/>
              <w:numPr>
                <w:ilvl w:val="0"/>
                <w:numId w:val="19"/>
              </w:numPr>
              <w:rPr>
                <w:b w:val="0"/>
                <w:bCs w:val="0"/>
              </w:rPr>
            </w:pPr>
            <w:r w:rsidRPr="002B4CF9">
              <w:rPr>
                <w:b w:val="0"/>
                <w:bCs w:val="0"/>
              </w:rPr>
              <w:t>Each of the elements is a single-dimensional array of integers.</w:t>
            </w:r>
          </w:p>
          <w:p w:rsidR="002B4CF9" w:rsidRDefault="002B4CF9" w:rsidP="002B4CF9">
            <w:pPr>
              <w:pStyle w:val="ListParagraph"/>
              <w:numPr>
                <w:ilvl w:val="0"/>
                <w:numId w:val="19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It</w:t>
            </w:r>
            <w:r w:rsidRPr="002B4CF9">
              <w:rPr>
                <w:b w:val="0"/>
                <w:bCs w:val="0"/>
              </w:rPr>
              <w:t xml:space="preserve"> makes things easy where there is a need to store data in a multidimensional way using the same variable name. </w:t>
            </w:r>
          </w:p>
          <w:p w:rsidR="002B4CF9" w:rsidRPr="002B4CF9" w:rsidRDefault="002B4CF9" w:rsidP="002B4CF9">
            <w:pPr>
              <w:pStyle w:val="ListParagraph"/>
              <w:numPr>
                <w:ilvl w:val="0"/>
                <w:numId w:val="19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 w:rsidRPr="002B4CF9">
              <w:rPr>
                <w:b w:val="0"/>
                <w:bCs w:val="0"/>
              </w:rPr>
              <w:t>t helps in memory management which makes the program to be executed very smoothly and fast as well.</w:t>
            </w:r>
          </w:p>
        </w:tc>
      </w:tr>
    </w:tbl>
    <w:p w:rsidR="0049494C" w:rsidRDefault="0049494C" w:rsidP="0031467A"/>
    <w:p w:rsidR="0049494C" w:rsidRDefault="0049494C">
      <w:r>
        <w:br w:type="page"/>
      </w:r>
    </w:p>
    <w:tbl>
      <w:tblPr>
        <w:tblStyle w:val="GridTable4-Accent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A12536" w:rsidTr="00A12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Pr="002B4CF9" w:rsidRDefault="002B4CF9" w:rsidP="002B4CF9">
            <w:pPr>
              <w:pStyle w:val="ListParagraph"/>
              <w:numPr>
                <w:ilvl w:val="0"/>
                <w:numId w:val="17"/>
              </w:numPr>
            </w:pPr>
            <w:r w:rsidRPr="002B4CF9">
              <w:lastRenderedPageBreak/>
              <w:t>WACP to declare a jagged array and print values</w:t>
            </w:r>
          </w:p>
        </w:tc>
      </w:tr>
      <w:tr w:rsidR="00A12536" w:rsidTr="00A1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Default="002B4CF9" w:rsidP="00D13DA2">
            <w:r>
              <w:t>Code:</w:t>
            </w:r>
          </w:p>
        </w:tc>
      </w:tr>
      <w:tr w:rsidR="00A12536" w:rsidTr="00A12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Teja</w:t>
            </w:r>
            <w:proofErr w:type="spellEnd"/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Purpose: Jagged Array</w:t>
            </w: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JaggedArray</w:t>
            </w:r>
            <w:proofErr w:type="spellEnd"/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Program</w:t>
            </w: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[][] names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[3][];</w:t>
            </w: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names[0]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[]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'K'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};</w:t>
            </w: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names[1]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[]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'D'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'D'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'S'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};</w:t>
            </w: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names[2]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[]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'W'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'O'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'O'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'D'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'L'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'D'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};</w:t>
            </w: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// Display the array elements.</w:t>
            </w: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names.Length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++)</w:t>
            </w: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$"Name at position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is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j = 0; j &lt; names[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].Length;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{</w:t>
            </w: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(names[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][j]);</w:t>
            </w: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}</w:t>
            </w: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587EB3" w:rsidRDefault="00587EB3" w:rsidP="00587EB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A12536" w:rsidRPr="0049494C" w:rsidRDefault="00587EB3" w:rsidP="0049494C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</w:tc>
      </w:tr>
      <w:tr w:rsidR="00A12536" w:rsidTr="00A1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Default="002B4CF9" w:rsidP="00D13DA2">
            <w:r>
              <w:t>Output:</w:t>
            </w:r>
          </w:p>
        </w:tc>
      </w:tr>
      <w:tr w:rsidR="00A12536" w:rsidTr="00A12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Default="0049494C" w:rsidP="00D13DA2">
            <w:r>
              <w:rPr>
                <w:noProof/>
                <w:lang w:val="en-IN" w:eastAsia="en-IN" w:bidi="hi-IN"/>
              </w:rPr>
              <w:drawing>
                <wp:inline distT="0" distB="0" distL="0" distR="0" wp14:anchorId="3A62BCC0" wp14:editId="272811CA">
                  <wp:extent cx="3009900" cy="990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2536" w:rsidRDefault="00A12536" w:rsidP="0031467A"/>
    <w:p w:rsidR="00C3478A" w:rsidRDefault="00C3478A" w:rsidP="0031467A"/>
    <w:p w:rsidR="00A12536" w:rsidRDefault="00A12536" w:rsidP="0031467A"/>
    <w:tbl>
      <w:tblPr>
        <w:tblStyle w:val="GridTable4-Accent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A12536" w:rsidTr="00A12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Pr="0049494C" w:rsidRDefault="0049494C" w:rsidP="0049494C">
            <w:pPr>
              <w:pStyle w:val="ListParagraph"/>
              <w:numPr>
                <w:ilvl w:val="0"/>
                <w:numId w:val="17"/>
              </w:numPr>
            </w:pPr>
            <w:r w:rsidRPr="0049494C">
              <w:t>What is Recursion</w:t>
            </w:r>
          </w:p>
        </w:tc>
      </w:tr>
      <w:tr w:rsidR="00A12536" w:rsidTr="00A1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Default="0049494C" w:rsidP="00C3478A">
            <w:pPr>
              <w:pStyle w:val="ListParagraph"/>
              <w:numPr>
                <w:ilvl w:val="0"/>
                <w:numId w:val="20"/>
              </w:numPr>
            </w:pPr>
            <w:r w:rsidRPr="00C3478A">
              <w:t xml:space="preserve">A recursion function is which call itself again and again until the condition satisfy. </w:t>
            </w:r>
          </w:p>
          <w:p w:rsidR="00C3478A" w:rsidRPr="00C3478A" w:rsidRDefault="00C3478A" w:rsidP="00C3478A">
            <w:pPr>
              <w:pStyle w:val="ListParagraph"/>
              <w:numPr>
                <w:ilvl w:val="0"/>
                <w:numId w:val="20"/>
              </w:numPr>
            </w:pPr>
            <w:proofErr w:type="spellStart"/>
            <w:r w:rsidRPr="00C3478A">
              <w:t>The</w:t>
            </w:r>
            <w:r>
              <w:t>s</w:t>
            </w:r>
            <w:proofErr w:type="spellEnd"/>
            <w:r>
              <w:t xml:space="preserve"> will call</w:t>
            </w:r>
            <w:r w:rsidRPr="00C3478A">
              <w:t xml:space="preserve"> function </w:t>
            </w:r>
            <w:r>
              <w:t>with parameters and receive</w:t>
            </w:r>
            <w:r w:rsidRPr="00C3478A">
              <w:t xml:space="preserve"> new parameter after every execution.</w:t>
            </w:r>
          </w:p>
        </w:tc>
      </w:tr>
    </w:tbl>
    <w:p w:rsidR="00C3478A" w:rsidRDefault="00C3478A" w:rsidP="0031467A"/>
    <w:tbl>
      <w:tblPr>
        <w:tblStyle w:val="GridTable4-Accent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A12536" w:rsidTr="00A12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Pr="00C3478A" w:rsidRDefault="00C3478A" w:rsidP="00C3478A">
            <w:pPr>
              <w:pStyle w:val="ListParagraph"/>
              <w:numPr>
                <w:ilvl w:val="0"/>
                <w:numId w:val="17"/>
              </w:numPr>
            </w:pPr>
            <w:r>
              <w:br w:type="page"/>
            </w:r>
            <w:r w:rsidRPr="00C3478A">
              <w:t>WACP to illustrate usage of Recursion. What are the benefits of recursion</w:t>
            </w:r>
          </w:p>
        </w:tc>
      </w:tr>
      <w:tr w:rsidR="00A12536" w:rsidTr="00A1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Default="00C3478A" w:rsidP="00D13DA2">
            <w:r>
              <w:t>Code:</w:t>
            </w:r>
          </w:p>
        </w:tc>
      </w:tr>
      <w:tr w:rsidR="00A12536" w:rsidTr="00A12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Teja</w:t>
            </w:r>
            <w:proofErr w:type="spellEnd"/>
          </w:p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Purpose: Factorial Recursion</w:t>
            </w:r>
          </w:p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FactorialRecursion</w:t>
            </w:r>
            <w:proofErr w:type="spellEnd"/>
          </w:p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Program</w:t>
            </w:r>
          </w:p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Factorial</w:t>
            </w:r>
          </w:p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Fact(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number)</w:t>
            </w:r>
          </w:p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(number == 1)</w:t>
            </w:r>
          </w:p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1;</w:t>
            </w:r>
          </w:p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else</w:t>
            </w:r>
          </w:p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number * Fact(number - 1);</w:t>
            </w:r>
          </w:p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input;</w:t>
            </w:r>
          </w:p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());</w:t>
            </w:r>
          </w:p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Factorial f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Factorial();</w:t>
            </w:r>
          </w:p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$"Fact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f.Fact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(input)}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161767" w:rsidRDefault="00161767" w:rsidP="0016176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A12536" w:rsidRPr="00C3478A" w:rsidRDefault="00161767" w:rsidP="00C3478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</w:tc>
      </w:tr>
      <w:tr w:rsidR="00A12536" w:rsidTr="00A1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Default="00C3478A" w:rsidP="00D13DA2">
            <w:r>
              <w:t>Output:</w:t>
            </w:r>
          </w:p>
        </w:tc>
      </w:tr>
      <w:tr w:rsidR="00A12536" w:rsidTr="00A12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Default="00C3478A" w:rsidP="00D13DA2">
            <w:r>
              <w:rPr>
                <w:noProof/>
                <w:lang w:val="en-IN" w:eastAsia="en-IN" w:bidi="hi-IN"/>
              </w:rPr>
              <w:drawing>
                <wp:inline distT="0" distB="0" distL="0" distR="0" wp14:anchorId="0DFB9FAD" wp14:editId="6AB1BD5C">
                  <wp:extent cx="2428875" cy="8286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478A" w:rsidRDefault="00C3478A">
      <w:r>
        <w:br w:type="page"/>
      </w:r>
    </w:p>
    <w:tbl>
      <w:tblPr>
        <w:tblStyle w:val="GridTable4-Accent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A12536" w:rsidTr="00A12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Pr="008D73E8" w:rsidRDefault="008D73E8" w:rsidP="008D73E8">
            <w:pPr>
              <w:pStyle w:val="ListParagraph"/>
              <w:numPr>
                <w:ilvl w:val="0"/>
                <w:numId w:val="17"/>
              </w:numPr>
            </w:pPr>
            <w:r w:rsidRPr="008D73E8">
              <w:lastRenderedPageBreak/>
              <w:t>WACP to illustrate usage of Stack&lt;&gt; Write couple of points about Stack</w:t>
            </w:r>
          </w:p>
        </w:tc>
      </w:tr>
      <w:tr w:rsidR="00A12536" w:rsidTr="00A1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Default="008D73E8" w:rsidP="00D13DA2">
            <w:r>
              <w:t>Code:</w:t>
            </w:r>
          </w:p>
        </w:tc>
      </w:tr>
      <w:tr w:rsidR="00A12536" w:rsidTr="00A12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4740C3" w:rsidRDefault="004740C3" w:rsidP="004740C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4740C3" w:rsidRDefault="004740C3" w:rsidP="004740C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4740C3" w:rsidRDefault="004740C3" w:rsidP="004740C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4740C3" w:rsidRDefault="004740C3" w:rsidP="004740C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4740C3" w:rsidRDefault="004740C3" w:rsidP="004740C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Teja</w:t>
            </w:r>
            <w:proofErr w:type="spellEnd"/>
          </w:p>
          <w:p w:rsidR="004740C3" w:rsidRDefault="004740C3" w:rsidP="004740C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Purpose: Stack</w:t>
            </w:r>
          </w:p>
          <w:p w:rsidR="004740C3" w:rsidRDefault="004740C3" w:rsidP="004740C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4740C3" w:rsidRDefault="004740C3" w:rsidP="004740C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4740C3" w:rsidRDefault="004740C3" w:rsidP="004740C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StackB</w:t>
            </w:r>
            <w:proofErr w:type="spellEnd"/>
          </w:p>
          <w:p w:rsidR="004740C3" w:rsidRDefault="004740C3" w:rsidP="004740C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4740C3" w:rsidRDefault="004740C3" w:rsidP="004740C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Program</w:t>
            </w:r>
          </w:p>
          <w:p w:rsidR="004740C3" w:rsidRDefault="004740C3" w:rsidP="004740C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4740C3" w:rsidRDefault="004740C3" w:rsidP="004740C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4740C3" w:rsidRDefault="004740C3" w:rsidP="004740C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4740C3" w:rsidRDefault="004740C3" w:rsidP="004740C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Stack&lt;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Stack&lt;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&gt;();</w:t>
            </w:r>
          </w:p>
          <w:p w:rsidR="004740C3" w:rsidRDefault="004740C3" w:rsidP="004740C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data.Push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(10);</w:t>
            </w:r>
          </w:p>
          <w:p w:rsidR="004740C3" w:rsidRDefault="004740C3" w:rsidP="004740C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data.Push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(20);</w:t>
            </w:r>
          </w:p>
          <w:p w:rsidR="004740C3" w:rsidRDefault="004740C3" w:rsidP="004740C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data.Push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(30);</w:t>
            </w:r>
          </w:p>
          <w:p w:rsidR="004740C3" w:rsidRDefault="004740C3" w:rsidP="004740C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4740C3" w:rsidRDefault="004740C3" w:rsidP="004740C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&lt;=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++)</w:t>
            </w:r>
          </w:p>
          <w:p w:rsidR="004740C3" w:rsidRDefault="004740C3" w:rsidP="004740C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$"Element Pop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data.Pop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4740C3" w:rsidRDefault="004740C3" w:rsidP="004740C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$"Element Peek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data.Peek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4740C3" w:rsidRDefault="004740C3" w:rsidP="004740C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4740C3" w:rsidRDefault="004740C3" w:rsidP="004740C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4740C3" w:rsidRDefault="004740C3" w:rsidP="004740C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4740C3" w:rsidRDefault="004740C3" w:rsidP="004740C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A12536" w:rsidRPr="004740C3" w:rsidRDefault="004740C3" w:rsidP="004740C3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</w:tc>
      </w:tr>
      <w:tr w:rsidR="00A12536" w:rsidTr="00A1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Default="008D73E8" w:rsidP="00D13DA2">
            <w:r>
              <w:t>Output:</w:t>
            </w:r>
          </w:p>
        </w:tc>
      </w:tr>
      <w:tr w:rsidR="00A12536" w:rsidTr="00A12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Default="00A01FBE" w:rsidP="00D13DA2">
            <w:r>
              <w:rPr>
                <w:noProof/>
                <w:lang w:val="en-IN" w:eastAsia="en-IN" w:bidi="hi-IN"/>
              </w:rPr>
              <w:drawing>
                <wp:inline distT="0" distB="0" distL="0" distR="0" wp14:anchorId="1D50A8D2" wp14:editId="67F2D0BE">
                  <wp:extent cx="2752725" cy="9048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1FBE" w:rsidRDefault="00A01FBE" w:rsidP="0031467A"/>
    <w:p w:rsidR="00A01FBE" w:rsidRDefault="00A01FBE">
      <w:r>
        <w:br w:type="page"/>
      </w:r>
    </w:p>
    <w:tbl>
      <w:tblPr>
        <w:tblStyle w:val="GridTable4-Accent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A12536" w:rsidTr="00A12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Pr="00A01FBE" w:rsidRDefault="00A01FBE" w:rsidP="00A01FBE">
            <w:pPr>
              <w:pStyle w:val="ListParagraph"/>
              <w:numPr>
                <w:ilvl w:val="0"/>
                <w:numId w:val="17"/>
              </w:numPr>
            </w:pPr>
            <w:r w:rsidRPr="00A01FBE">
              <w:lastRenderedPageBreak/>
              <w:t>WACP to illustrate usage of Queue&lt;&gt; Write couple of points about Stack</w:t>
            </w:r>
          </w:p>
        </w:tc>
      </w:tr>
      <w:tr w:rsidR="00A12536" w:rsidTr="00A1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Default="00A01FBE" w:rsidP="00D13DA2">
            <w:r>
              <w:t>Code:</w:t>
            </w:r>
          </w:p>
        </w:tc>
      </w:tr>
      <w:tr w:rsidR="00A12536" w:rsidTr="00A12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01FBE" w:rsidRDefault="00A01FBE" w:rsidP="00A01FB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A01FBE" w:rsidRDefault="00A01FBE" w:rsidP="00A01FB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A01FBE" w:rsidRDefault="00A01FBE" w:rsidP="00A01FB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A01FBE" w:rsidRDefault="00A01FBE" w:rsidP="00A01FB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A01FBE" w:rsidRDefault="00A01FBE" w:rsidP="00A01FB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Teja</w:t>
            </w:r>
            <w:proofErr w:type="spellEnd"/>
          </w:p>
          <w:p w:rsidR="00A01FBE" w:rsidRDefault="00A01FBE" w:rsidP="00A01FB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Purpose: Queue</w:t>
            </w:r>
          </w:p>
          <w:p w:rsidR="00A01FBE" w:rsidRDefault="00A01FBE" w:rsidP="00A01FB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A01FBE" w:rsidRDefault="00A01FBE" w:rsidP="00A01FB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A01FBE" w:rsidRDefault="00A01FBE" w:rsidP="00A01FB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QueueB</w:t>
            </w:r>
            <w:proofErr w:type="spellEnd"/>
          </w:p>
          <w:p w:rsidR="00A01FBE" w:rsidRDefault="00A01FBE" w:rsidP="00A01FB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A01FBE" w:rsidRDefault="00A01FBE" w:rsidP="00A01FB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Program</w:t>
            </w:r>
          </w:p>
          <w:p w:rsidR="00A01FBE" w:rsidRDefault="00A01FBE" w:rsidP="00A01FB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A01FBE" w:rsidRDefault="00A01FBE" w:rsidP="00A01FB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A01FBE" w:rsidRDefault="00A01FBE" w:rsidP="00A01FB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A01FBE" w:rsidRDefault="00A01FBE" w:rsidP="00A01FB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Queue&lt;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Queue&lt;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&gt;();</w:t>
            </w:r>
          </w:p>
          <w:p w:rsidR="00A01FBE" w:rsidRDefault="00A01FBE" w:rsidP="00A01FB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data.Enqueue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(10);</w:t>
            </w:r>
          </w:p>
          <w:p w:rsidR="00A01FBE" w:rsidRDefault="00A01FBE" w:rsidP="00A01FB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data.Enqueue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(20);</w:t>
            </w:r>
          </w:p>
          <w:p w:rsidR="00A01FBE" w:rsidRDefault="00A01FBE" w:rsidP="00A01FB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data.Enqueue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(30);</w:t>
            </w:r>
          </w:p>
          <w:p w:rsidR="00A01FBE" w:rsidRDefault="00A01FBE" w:rsidP="00A01FB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A01FBE" w:rsidRDefault="00A01FBE" w:rsidP="00A01FB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&lt;=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++)</w:t>
            </w:r>
          </w:p>
          <w:p w:rsidR="00A01FBE" w:rsidRDefault="00A01FBE" w:rsidP="00A01FB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$"Element Remove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data.Dequeue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A01FBE" w:rsidRDefault="00A01FBE" w:rsidP="00A01FB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$"Element Peek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data.Peek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A01FBE" w:rsidRDefault="00A01FBE" w:rsidP="00A01FB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A01FBE" w:rsidRDefault="00A01FBE" w:rsidP="00A01FB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A01FBE" w:rsidRDefault="00A01FBE" w:rsidP="00A01FB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A01FBE" w:rsidRDefault="00A01FBE" w:rsidP="00A01FB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A01FBE" w:rsidRDefault="00A01FBE" w:rsidP="00A01FB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A12536" w:rsidRPr="00A01FBE" w:rsidRDefault="00A01FBE" w:rsidP="00A01FB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</w:tc>
      </w:tr>
      <w:tr w:rsidR="00A12536" w:rsidTr="00A1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Default="00A01FBE" w:rsidP="00D13DA2">
            <w:r>
              <w:t>Output:</w:t>
            </w:r>
          </w:p>
        </w:tc>
      </w:tr>
      <w:tr w:rsidR="00A12536" w:rsidTr="00A12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A12536" w:rsidRDefault="00A01FBE" w:rsidP="00D13DA2">
            <w:r>
              <w:rPr>
                <w:noProof/>
                <w:lang w:val="en-IN" w:eastAsia="en-IN" w:bidi="hi-IN"/>
              </w:rPr>
              <w:drawing>
                <wp:inline distT="0" distB="0" distL="0" distR="0" wp14:anchorId="3AAD21E6" wp14:editId="0303115A">
                  <wp:extent cx="3028950" cy="11049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2536" w:rsidRDefault="00A12536" w:rsidP="0031467A"/>
    <w:sectPr w:rsidR="00A12536" w:rsidSect="009B0674">
      <w:footerReference w:type="default" r:id="rId18"/>
      <w:headerReference w:type="first" r:id="rId19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7B8" w:rsidRDefault="00E267B8">
      <w:pPr>
        <w:spacing w:line="240" w:lineRule="auto"/>
      </w:pPr>
      <w:r>
        <w:separator/>
      </w:r>
    </w:p>
  </w:endnote>
  <w:endnote w:type="continuationSeparator" w:id="0">
    <w:p w:rsidR="00E267B8" w:rsidRDefault="00E267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7124121"/>
      <w:docPartObj>
        <w:docPartGallery w:val="Page Numbers (Bottom of Page)"/>
        <w:docPartUnique/>
      </w:docPartObj>
    </w:sdtPr>
    <w:sdtEndPr/>
    <w:sdtContent>
      <w:p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C66ADF">
          <w:rPr>
            <w:noProof/>
          </w:rPr>
          <w:t>13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7B8" w:rsidRDefault="00E267B8">
      <w:pPr>
        <w:spacing w:line="240" w:lineRule="auto"/>
      </w:pPr>
      <w:r>
        <w:separator/>
      </w:r>
    </w:p>
  </w:footnote>
  <w:footnote w:type="continuationSeparator" w:id="0">
    <w:p w:rsidR="00E267B8" w:rsidRDefault="00E267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D21" w:rsidRDefault="00430D21">
    <w:pPr>
      <w:pStyle w:val="Header"/>
    </w:pPr>
    <w:r>
      <w:rPr>
        <w:noProof/>
        <w:lang w:val="en-IN" w:eastAsia="en-IN" w:bidi="hi-IN"/>
      </w:rPr>
      <w:drawing>
        <wp:anchor distT="0" distB="0" distL="114300" distR="114300" simplePos="0" relativeHeight="251659264" behindDoc="1" locked="0" layoutInCell="1" allowOverlap="1" wp14:anchorId="299B0F70" wp14:editId="3CAC02D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Picture 8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7CC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2AB05A73"/>
    <w:multiLevelType w:val="hybridMultilevel"/>
    <w:tmpl w:val="51348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82046A"/>
    <w:multiLevelType w:val="hybridMultilevel"/>
    <w:tmpl w:val="0E4A9E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E957F7"/>
    <w:multiLevelType w:val="hybridMultilevel"/>
    <w:tmpl w:val="73423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41952F5"/>
    <w:multiLevelType w:val="hybridMultilevel"/>
    <w:tmpl w:val="0978C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5C1DB7"/>
    <w:multiLevelType w:val="hybridMultilevel"/>
    <w:tmpl w:val="5E764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7"/>
  </w:num>
  <w:num w:numId="18">
    <w:abstractNumId w:val="12"/>
  </w:num>
  <w:num w:numId="19">
    <w:abstractNumId w:val="1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416"/>
    <w:rsid w:val="00016917"/>
    <w:rsid w:val="000228C0"/>
    <w:rsid w:val="00035E0A"/>
    <w:rsid w:val="0010343D"/>
    <w:rsid w:val="00122300"/>
    <w:rsid w:val="00161767"/>
    <w:rsid w:val="00164D64"/>
    <w:rsid w:val="001668E8"/>
    <w:rsid w:val="00190922"/>
    <w:rsid w:val="00192BA9"/>
    <w:rsid w:val="001C30B8"/>
    <w:rsid w:val="001E36A7"/>
    <w:rsid w:val="00285431"/>
    <w:rsid w:val="002B4CF9"/>
    <w:rsid w:val="002D6D73"/>
    <w:rsid w:val="002F1C41"/>
    <w:rsid w:val="002F4138"/>
    <w:rsid w:val="0031467A"/>
    <w:rsid w:val="003A3416"/>
    <w:rsid w:val="003C1E78"/>
    <w:rsid w:val="003E1CD2"/>
    <w:rsid w:val="00430D21"/>
    <w:rsid w:val="0047082C"/>
    <w:rsid w:val="004740C3"/>
    <w:rsid w:val="00492067"/>
    <w:rsid w:val="0049494C"/>
    <w:rsid w:val="005342F3"/>
    <w:rsid w:val="00541D83"/>
    <w:rsid w:val="00566A88"/>
    <w:rsid w:val="00587EB3"/>
    <w:rsid w:val="006C287D"/>
    <w:rsid w:val="006E4ED3"/>
    <w:rsid w:val="006E7429"/>
    <w:rsid w:val="00712D08"/>
    <w:rsid w:val="00717041"/>
    <w:rsid w:val="00735CFB"/>
    <w:rsid w:val="00776ECC"/>
    <w:rsid w:val="00784E95"/>
    <w:rsid w:val="007A0A5B"/>
    <w:rsid w:val="007B00EB"/>
    <w:rsid w:val="007B5BFF"/>
    <w:rsid w:val="00882E6A"/>
    <w:rsid w:val="008D73E8"/>
    <w:rsid w:val="009466EC"/>
    <w:rsid w:val="009B0674"/>
    <w:rsid w:val="00A01FBE"/>
    <w:rsid w:val="00A12536"/>
    <w:rsid w:val="00AA480C"/>
    <w:rsid w:val="00B46725"/>
    <w:rsid w:val="00C3478A"/>
    <w:rsid w:val="00C66ADF"/>
    <w:rsid w:val="00D14991"/>
    <w:rsid w:val="00E056A9"/>
    <w:rsid w:val="00E070CB"/>
    <w:rsid w:val="00E267B8"/>
    <w:rsid w:val="00ED6314"/>
    <w:rsid w:val="00EF74E1"/>
    <w:rsid w:val="00F67E03"/>
    <w:rsid w:val="00F72A56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55D2EE-8FA4-46D2-A79A-C3D1FE5B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285431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31467A"/>
    <w:pPr>
      <w:spacing w:line="240" w:lineRule="auto"/>
    </w:pPr>
    <w:tblPr>
      <w:tblStyleRowBandSize w:val="1"/>
      <w:tblStyleColBandSize w:val="1"/>
      <w:tblBorders>
        <w:top w:val="single" w:sz="4" w:space="0" w:color="CD6A8E" w:themeColor="accent6" w:themeTint="99"/>
        <w:left w:val="single" w:sz="4" w:space="0" w:color="CD6A8E" w:themeColor="accent6" w:themeTint="99"/>
        <w:bottom w:val="single" w:sz="4" w:space="0" w:color="CD6A8E" w:themeColor="accent6" w:themeTint="99"/>
        <w:right w:val="single" w:sz="4" w:space="0" w:color="CD6A8E" w:themeColor="accent6" w:themeTint="99"/>
        <w:insideH w:val="single" w:sz="4" w:space="0" w:color="CD6A8E" w:themeColor="accent6" w:themeTint="99"/>
        <w:insideV w:val="single" w:sz="4" w:space="0" w:color="CD6A8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2D4E" w:themeColor="accent6"/>
          <w:left w:val="single" w:sz="4" w:space="0" w:color="872D4E" w:themeColor="accent6"/>
          <w:bottom w:val="single" w:sz="4" w:space="0" w:color="872D4E" w:themeColor="accent6"/>
          <w:right w:val="single" w:sz="4" w:space="0" w:color="872D4E" w:themeColor="accent6"/>
          <w:insideH w:val="nil"/>
          <w:insideV w:val="nil"/>
        </w:tcBorders>
        <w:shd w:val="clear" w:color="auto" w:fill="872D4E" w:themeFill="accent6"/>
      </w:tcPr>
    </w:tblStylePr>
    <w:tblStylePr w:type="lastRow">
      <w:rPr>
        <w:b/>
        <w:bCs/>
      </w:rPr>
      <w:tblPr/>
      <w:tcPr>
        <w:tcBorders>
          <w:top w:val="double" w:sz="4" w:space="0" w:color="872D4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CDD9" w:themeFill="accent6" w:themeFillTint="33"/>
      </w:tcPr>
    </w:tblStylePr>
    <w:tblStylePr w:type="band1Horz">
      <w:tblPr/>
      <w:tcPr>
        <w:shd w:val="clear" w:color="auto" w:fill="EECD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ya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036CC-7CAB-4810-BA2F-115A0C2D4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337</TotalTime>
  <Pages>14</Pages>
  <Words>2147</Words>
  <Characters>12243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suryateja chandolu</dc:creator>
  <cp:keywords/>
  <dc:description/>
  <cp:lastModifiedBy>suryateja chandolu</cp:lastModifiedBy>
  <cp:revision>13</cp:revision>
  <dcterms:created xsi:type="dcterms:W3CDTF">2022-02-09T04:59:00Z</dcterms:created>
  <dcterms:modified xsi:type="dcterms:W3CDTF">2022-02-09T11:24:00Z</dcterms:modified>
  <cp:contentStatus/>
</cp:coreProperties>
</file>